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40BBBB" w14:textId="32BA44F1" w:rsidR="00712203" w:rsidRPr="00372071" w:rsidRDefault="00372071" w:rsidP="00B52FD0">
      <w:pPr>
        <w:pStyle w:val="BigParagraphTitle"/>
      </w:pPr>
      <w:r>
        <w:rPr>
          <w:noProof/>
        </w:rPr>
        <mc:AlternateContent>
          <mc:Choice Requires="wps">
            <w:drawing>
              <wp:anchor distT="0" distB="0" distL="114300" distR="114300" simplePos="0" relativeHeight="251658240" behindDoc="0" locked="0" layoutInCell="1" allowOverlap="0" wp14:anchorId="4BBF31C7" wp14:editId="00E5886C">
                <wp:simplePos x="0" y="0"/>
                <wp:positionH relativeFrom="page">
                  <wp:posOffset>457200</wp:posOffset>
                </wp:positionH>
                <wp:positionV relativeFrom="page">
                  <wp:posOffset>1690071</wp:posOffset>
                </wp:positionV>
                <wp:extent cx="6858000" cy="10331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6858000" cy="1033145"/>
                        </a:xfrm>
                        <a:prstGeom prst="rect">
                          <a:avLst/>
                        </a:prstGeom>
                        <a:noFill/>
                        <a:ln w="6350">
                          <a:noFill/>
                        </a:ln>
                      </wps:spPr>
                      <wps:txbx>
                        <w:txbxContent>
                          <w:p w14:paraId="08A9423F" w14:textId="77777777" w:rsidR="00D039B0" w:rsidRPr="00E81164" w:rsidRDefault="00855CAB" w:rsidP="00B529C9">
                            <w:pPr>
                              <w:pStyle w:val="DocumentTitle"/>
                            </w:pPr>
                            <w:r>
                              <w:t>lr proofpoint tap</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type w14:anchorId="4BBF31C7" id="_x0000_t202" coordsize="21600,21600" o:spt="202" path="m,l,21600r21600,l21600,xe">
                <v:stroke joinstyle="miter"/>
                <v:path gradientshapeok="t" o:connecttype="rect"/>
              </v:shapetype>
              <v:shape id="Text Box 9" o:spid="_x0000_s1026" type="#_x0000_t202" style="position:absolute;margin-left:36pt;margin-top:133.1pt;width:540pt;height:81.35pt;z-index:251658240;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" o:allowoverlap="f" filled="f" stroked="f" strokeweight=".5pt">
                <v:textbox inset="0,0,0,0">
                  <w:txbxContent>
                    <w:p w14:paraId="08A9423F" w14:textId="77777777" w:rsidR="00D039B0" w:rsidRPr="00E81164" w:rsidRDefault="00855CAB" w:rsidP="00B529C9">
                      <w:pPr>
                        <w:pStyle w:val="DocumentTitle"/>
                      </w:pPr>
                      <w:r>
                        <w:t>lr proofpoint tap</w:t>
                      </w:r>
                    </w:p>
                  </w:txbxContent>
                </v:textbox>
                <w10:wrap anchorx="page" anchory="page"/>
              </v:shape>
            </w:pict>
          </mc:Fallback>
        </mc:AlternateContent>
      </w:r>
      <w:r w:rsidR="00855CAB">
        <w:t>LogRhythm Proofpoint TAP API Integration Deployment and Configuration</w:t>
      </w:r>
    </w:p>
    <w:p w14:paraId="0B6ED020" w14:textId="77777777" w:rsidR="0099075C" w:rsidRDefault="0099075C" w:rsidP="00B529C9"/>
    <w:p w14:paraId="35331146" w14:textId="77777777" w:rsidR="009F2836" w:rsidRDefault="009F2836" w:rsidP="00B529C9"/>
    <w:p w14:paraId="032A865F" w14:textId="77777777" w:rsidR="009F2836" w:rsidRDefault="009F2836" w:rsidP="00B529C9"/>
    <w:p w14:paraId="1171991F" w14:textId="77777777" w:rsidR="00CE21F3" w:rsidRDefault="00CE21F3" w:rsidP="006E05BB">
      <w:pPr>
        <w:pStyle w:val="Subtitle"/>
      </w:pPr>
    </w:p>
    <w:p w14:paraId="4E0BECFD" w14:textId="77777777" w:rsidR="00CE21F3" w:rsidRDefault="00CE21F3" w:rsidP="006E05BB">
      <w:pPr>
        <w:pStyle w:val="Subtitle"/>
      </w:pPr>
    </w:p>
    <w:p w14:paraId="3A8F95A1" w14:textId="77777777" w:rsidR="00CE21F3" w:rsidRDefault="00CE21F3" w:rsidP="006E05BB">
      <w:pPr>
        <w:pStyle w:val="Subtitle"/>
      </w:pPr>
    </w:p>
    <w:p w14:paraId="316C14A9" w14:textId="77777777" w:rsidR="00372071" w:rsidRDefault="00372071" w:rsidP="00B529C9"/>
    <w:p w14:paraId="1A6162B3" w14:textId="77777777" w:rsidR="00816955" w:rsidRDefault="00816955" w:rsidP="00B529C9"/>
    <w:p w14:paraId="2514358F" w14:textId="77777777" w:rsidR="00816955" w:rsidRDefault="00816955" w:rsidP="00B529C9"/>
    <w:p w14:paraId="13578233" w14:textId="77777777" w:rsidR="00306BCD" w:rsidRDefault="00306BCD" w:rsidP="00B529C9"/>
    <w:p w14:paraId="1F2A8A70" w14:textId="77777777" w:rsidR="00372071" w:rsidRDefault="00372071" w:rsidP="00B529C9"/>
    <w:p w14:paraId="3E0DAF19" w14:textId="77777777" w:rsidR="00372071" w:rsidRPr="00372071" w:rsidRDefault="00372071" w:rsidP="00B529C9"/>
    <w:p w14:paraId="2E0325B4" w14:textId="77777777" w:rsidR="009F2836" w:rsidRDefault="009F2836" w:rsidP="00B529C9"/>
    <w:p w14:paraId="49CA3924" w14:textId="77777777" w:rsidR="00855CAB" w:rsidRDefault="00855CAB" w:rsidP="00B529C9"/>
    <w:p w14:paraId="6DFEF03E" w14:textId="77777777" w:rsidR="00855CAB" w:rsidRDefault="00855CAB" w:rsidP="00B529C9"/>
    <w:p w14:paraId="41D82CF7" w14:textId="5A22CC4D" w:rsidR="00C02479" w:rsidRDefault="009F2836" w:rsidP="00F240D5">
      <w:pPr>
        <w:pStyle w:val="Label"/>
      </w:pPr>
      <w:r>
        <w:t>Issued:</w:t>
      </w:r>
      <w:r w:rsidR="00F240D5">
        <w:t>10</w:t>
      </w:r>
      <w:r w:rsidR="00855CAB">
        <w:t>/</w:t>
      </w:r>
      <w:r w:rsidR="00F240D5">
        <w:t>18</w:t>
      </w:r>
      <w:r w:rsidR="00855CAB">
        <w:t>/2019</w:t>
      </w:r>
      <w:bookmarkStart w:id="0" w:name="_Toc248392186"/>
    </w:p>
    <w:p w14:paraId="2A1B01E6" w14:textId="76F8A707" w:rsidR="00E13BF5" w:rsidRDefault="003C266F" w:rsidP="00E13BF5">
      <w:pPr>
        <w:pStyle w:val="Heading2"/>
      </w:pPr>
      <w:bookmarkStart w:id="1" w:name="_Toc20991476"/>
      <w:bookmarkEnd w:id="0"/>
      <w:r>
        <w:lastRenderedPageBreak/>
        <w:t xml:space="preserve">Configuring </w:t>
      </w:r>
      <w:r w:rsidR="00793D4A">
        <w:t xml:space="preserve">and Deploying </w:t>
      </w:r>
      <w:r>
        <w:t>LogRhythm Proofpoint TAP</w:t>
      </w:r>
      <w:bookmarkEnd w:id="1"/>
    </w:p>
    <w:p w14:paraId="60FB9E42" w14:textId="363812A8" w:rsidR="0071103C" w:rsidRDefault="0071103C" w:rsidP="0044441D">
      <w:pPr>
        <w:pStyle w:val="Heading4"/>
        <w:rPr>
          <w:i/>
        </w:rPr>
      </w:pPr>
      <w:r>
        <w:t>Introduction</w:t>
      </w:r>
    </w:p>
    <w:p w14:paraId="31006DE2" w14:textId="77777777" w:rsidR="00C70221" w:rsidRDefault="00C70221" w:rsidP="0071103C"/>
    <w:p w14:paraId="177B2FBB" w14:textId="716F7DBD" w:rsidR="0071103C" w:rsidRDefault="00C70221" w:rsidP="0071103C">
      <w:r>
        <w:t xml:space="preserve">This integration is designed to integrate Proofpoint TAP with LogRhythm’s SIEM to help automate and reduce MTTR </w:t>
      </w:r>
      <w:r w:rsidR="000859AD">
        <w:t>behind</w:t>
      </w:r>
      <w:r w:rsidR="002E28C8">
        <w:t xml:space="preserve"> user impacted phishing incidents. Proofpoint TAP’s </w:t>
      </w:r>
      <w:r>
        <w:t xml:space="preserve">URL Defense Alerts </w:t>
      </w:r>
      <w:r w:rsidR="002E28C8">
        <w:t>indicate</w:t>
      </w:r>
      <w:r>
        <w:t xml:space="preserve"> an user has clicked through a classified “phish” URL link</w:t>
      </w:r>
      <w:r w:rsidR="00655980">
        <w:t xml:space="preserve">, and this integration is meant to integrate alerting into a singular platform and shape </w:t>
      </w:r>
      <w:r w:rsidR="00DA7353">
        <w:t xml:space="preserve">automated </w:t>
      </w:r>
      <w:proofErr w:type="spellStart"/>
      <w:r w:rsidR="00DA7353">
        <w:t>SmartResponses</w:t>
      </w:r>
      <w:proofErr w:type="spellEnd"/>
      <w:r w:rsidR="00DA7353">
        <w:t xml:space="preserve"> or analyst procedures to help ensure that affected users </w:t>
      </w:r>
      <w:r w:rsidR="003B06D6">
        <w:t>are protected quicker.</w:t>
      </w:r>
    </w:p>
    <w:p w14:paraId="5D37B784" w14:textId="77777777" w:rsidR="003B06D6" w:rsidRPr="00C70221" w:rsidRDefault="003B06D6" w:rsidP="0071103C"/>
    <w:p w14:paraId="16C1D179" w14:textId="1964C9C3" w:rsidR="0071103C" w:rsidRPr="0071103C" w:rsidRDefault="00610283" w:rsidP="0071103C">
      <w:pPr>
        <w:rPr>
          <w:b/>
        </w:rPr>
      </w:pPr>
      <w:r w:rsidRPr="00610283">
        <w:rPr>
          <w:b/>
          <w:noProof/>
        </w:rPr>
        <w:drawing>
          <wp:inline distT="0" distB="0" distL="0" distR="0" wp14:anchorId="4A9D0000" wp14:editId="2D51CD27">
            <wp:extent cx="6858000" cy="3023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023870"/>
                    </a:xfrm>
                    <a:prstGeom prst="rect">
                      <a:avLst/>
                    </a:prstGeom>
                  </pic:spPr>
                </pic:pic>
              </a:graphicData>
            </a:graphic>
          </wp:inline>
        </w:drawing>
      </w:r>
    </w:p>
    <w:p w14:paraId="7A522113" w14:textId="77777777" w:rsidR="0071103C" w:rsidRPr="0071103C" w:rsidRDefault="0071103C" w:rsidP="0071103C"/>
    <w:p w14:paraId="69248DDF" w14:textId="235DCFDA" w:rsidR="003C266F" w:rsidRDefault="003C266F" w:rsidP="0044441D">
      <w:pPr>
        <w:pStyle w:val="Heading4"/>
      </w:pPr>
      <w:r>
        <w:t>Pre-Requisites</w:t>
      </w:r>
    </w:p>
    <w:p w14:paraId="3A63A27E" w14:textId="77777777" w:rsidR="003C266F" w:rsidRDefault="003C266F" w:rsidP="003C266F">
      <w:pPr>
        <w:pStyle w:val="ListParagraph"/>
        <w:numPr>
          <w:ilvl w:val="0"/>
          <w:numId w:val="30"/>
        </w:numPr>
      </w:pPr>
      <w:r>
        <w:t>OS: Windows Server 2016, Windows 2012 R2, Windows 2008</w:t>
      </w:r>
    </w:p>
    <w:p w14:paraId="1B5D86A1" w14:textId="1215868C" w:rsidR="003C266F" w:rsidRDefault="003C266F" w:rsidP="003C266F">
      <w:pPr>
        <w:pStyle w:val="ListParagraph"/>
        <w:numPr>
          <w:ilvl w:val="1"/>
          <w:numId w:val="30"/>
        </w:numPr>
      </w:pPr>
      <w:proofErr w:type="spellStart"/>
      <w:r>
        <w:t>Powershell</w:t>
      </w:r>
      <w:proofErr w:type="spellEnd"/>
      <w:r>
        <w:t xml:space="preserve"> </w:t>
      </w:r>
      <w:r w:rsidR="008B1249">
        <w:t>3</w:t>
      </w:r>
      <w:r>
        <w:t>.0</w:t>
      </w:r>
    </w:p>
    <w:p w14:paraId="6E029392" w14:textId="77777777" w:rsidR="003C266F" w:rsidRDefault="003C266F" w:rsidP="003C266F">
      <w:pPr>
        <w:pStyle w:val="ListParagraph"/>
        <w:numPr>
          <w:ilvl w:val="1"/>
          <w:numId w:val="30"/>
        </w:numPr>
      </w:pPr>
      <w:r>
        <w:t>1 CPU; 4GB RAM</w:t>
      </w:r>
    </w:p>
    <w:p w14:paraId="73E43402" w14:textId="77777777" w:rsidR="003C266F" w:rsidRDefault="003C266F" w:rsidP="003C266F">
      <w:pPr>
        <w:pStyle w:val="ListParagraph"/>
        <w:numPr>
          <w:ilvl w:val="0"/>
          <w:numId w:val="30"/>
        </w:numPr>
      </w:pPr>
      <w:r>
        <w:t>Proofpoint TAP Read-Only Service Account</w:t>
      </w:r>
    </w:p>
    <w:p w14:paraId="7AB29ED1" w14:textId="798CD8B7" w:rsidR="00EE22A2" w:rsidRDefault="00EE22A2" w:rsidP="003C266F">
      <w:pPr>
        <w:pStyle w:val="ListParagraph"/>
        <w:numPr>
          <w:ilvl w:val="0"/>
          <w:numId w:val="30"/>
        </w:numPr>
      </w:pPr>
      <w:r>
        <w:t>PP_TAP</w:t>
      </w:r>
      <w:r w:rsidR="007F32AD">
        <w:t>.ps1 and PP_CONF.ps1</w:t>
      </w:r>
    </w:p>
    <w:p w14:paraId="2B683D06" w14:textId="6717E72F" w:rsidR="00A62F7C" w:rsidRDefault="00A62F7C" w:rsidP="003C266F">
      <w:pPr>
        <w:pStyle w:val="ListParagraph"/>
        <w:numPr>
          <w:ilvl w:val="0"/>
          <w:numId w:val="30"/>
        </w:numPr>
      </w:pPr>
      <w:r>
        <w:t xml:space="preserve">Local administrator privileges on the Windows Server to make </w:t>
      </w:r>
      <w:r w:rsidR="009D66B8">
        <w:t>write/</w:t>
      </w:r>
      <w:r>
        <w:t>modifications to the LogRhythm Program Files directories and create Windows local scheduled tasks</w:t>
      </w:r>
    </w:p>
    <w:p w14:paraId="1B0CEC63" w14:textId="5E33E0CF" w:rsidR="009D66B8" w:rsidRDefault="009D66B8" w:rsidP="009D66B8">
      <w:pPr>
        <w:pStyle w:val="ListParagraph"/>
        <w:numPr>
          <w:ilvl w:val="1"/>
          <w:numId w:val="30"/>
        </w:numPr>
      </w:pPr>
      <w:r>
        <w:t>Depending on the setup, LogRhythm Service Account is needed to have read/write/modify to the LogRhythm Program File directories</w:t>
      </w:r>
    </w:p>
    <w:p w14:paraId="7C6F810B" w14:textId="3E8DF5B5" w:rsidR="00CD55DB" w:rsidRDefault="00A62F7C" w:rsidP="009D66B8">
      <w:pPr>
        <w:pStyle w:val="ListParagraph"/>
        <w:numPr>
          <w:ilvl w:val="0"/>
          <w:numId w:val="30"/>
        </w:numPr>
      </w:pPr>
      <w:r>
        <w:t>LogRhythm Service Account credentials to set up the Windows local scheduled task</w:t>
      </w:r>
    </w:p>
    <w:p w14:paraId="13413024" w14:textId="7D007014" w:rsidR="00D9188B" w:rsidRDefault="00D9188B" w:rsidP="008B1249">
      <w:pPr>
        <w:pStyle w:val="ListParagraph"/>
        <w:numPr>
          <w:ilvl w:val="0"/>
          <w:numId w:val="30"/>
        </w:numPr>
      </w:pPr>
      <w:r>
        <w:t xml:space="preserve">Network connectivity to call against </w:t>
      </w:r>
      <w:hyperlink r:id="rId11" w:history="1">
        <w:r w:rsidR="008B1249" w:rsidRPr="008B1249">
          <w:rPr>
            <w:rStyle w:val="Hyperlink"/>
          </w:rPr>
          <w:t>https://tap-api-v2.proofpoint.com</w:t>
        </w:r>
      </w:hyperlink>
      <w:r>
        <w:tab/>
      </w:r>
    </w:p>
    <w:p w14:paraId="0173CFC9" w14:textId="77777777" w:rsidR="00855CAB" w:rsidRPr="003C266F" w:rsidRDefault="00855CAB" w:rsidP="00855CAB">
      <w:pPr>
        <w:pStyle w:val="ListParagraph"/>
        <w:ind w:left="720" w:firstLine="0"/>
      </w:pPr>
    </w:p>
    <w:p w14:paraId="52F6F53C" w14:textId="77777777" w:rsidR="003C266F" w:rsidRDefault="003C266F" w:rsidP="0044441D">
      <w:pPr>
        <w:pStyle w:val="Heading4"/>
      </w:pPr>
      <w:r>
        <w:t>Configure the Proofpoint TAP Read-Only Account</w:t>
      </w:r>
    </w:p>
    <w:p w14:paraId="672AE6DF" w14:textId="77777777" w:rsidR="00A62F7C" w:rsidRDefault="00A62F7C" w:rsidP="003C266F"/>
    <w:p w14:paraId="34C95A07" w14:textId="3A02177B" w:rsidR="00727404" w:rsidRDefault="003C266F" w:rsidP="008E7607">
      <w:r>
        <w:t>Proofpoint TAP Service Credentials can be generated from the TAP Dashboard (Settings &gt; Connected Applications</w:t>
      </w:r>
      <w:r w:rsidR="00A62F7C">
        <w:t>). This requires a user with administrator privilege to generate these credentials. Upon generation, the service principal and secret must be exchanged to be used by the script.</w:t>
      </w:r>
    </w:p>
    <w:p w14:paraId="23005F4C" w14:textId="77777777" w:rsidR="00A62F7C" w:rsidRDefault="00A62F7C" w:rsidP="003C266F"/>
    <w:p w14:paraId="60549E94" w14:textId="77777777" w:rsidR="00A62F7C" w:rsidRDefault="00A62F7C" w:rsidP="0044441D">
      <w:pPr>
        <w:pStyle w:val="Heading4"/>
      </w:pPr>
      <w:r w:rsidRPr="00A62F7C">
        <w:t>Deploying and Configuring</w:t>
      </w:r>
      <w:r>
        <w:t xml:space="preserve"> the LogRhythm </w:t>
      </w:r>
      <w:proofErr w:type="spellStart"/>
      <w:r>
        <w:t>ProofPoint</w:t>
      </w:r>
      <w:proofErr w:type="spellEnd"/>
      <w:r>
        <w:t xml:space="preserve"> TAP Integration</w:t>
      </w:r>
    </w:p>
    <w:p w14:paraId="295487E8" w14:textId="77777777" w:rsidR="00855CAB" w:rsidRPr="00855CAB" w:rsidRDefault="00855CAB" w:rsidP="00855CAB"/>
    <w:p w14:paraId="2AEE9797" w14:textId="7D4B92A9" w:rsidR="00A62F7C" w:rsidRDefault="00A62F7C" w:rsidP="00A62F7C">
      <w:pPr>
        <w:pStyle w:val="ListParagraph"/>
        <w:numPr>
          <w:ilvl w:val="0"/>
          <w:numId w:val="32"/>
        </w:numPr>
      </w:pPr>
      <w:r>
        <w:lastRenderedPageBreak/>
        <w:t>Create a directory within the LogRhythm System Monitor directory named PP_TAP (</w:t>
      </w:r>
      <w:r w:rsidRPr="00A62F7C">
        <w:t>C:\Program Files\LogRhythm\LogRhythm System Monitor\PP_TAP\</w:t>
      </w:r>
      <w:r>
        <w:t>)</w:t>
      </w:r>
    </w:p>
    <w:p w14:paraId="57465A73" w14:textId="319D534A" w:rsidR="008E7607" w:rsidRPr="00A62F7C" w:rsidRDefault="008E7607" w:rsidP="00A62F7C">
      <w:pPr>
        <w:pStyle w:val="ListParagraph"/>
        <w:numPr>
          <w:ilvl w:val="0"/>
          <w:numId w:val="32"/>
        </w:numPr>
      </w:pPr>
      <w:r>
        <w:t xml:space="preserve">Create </w:t>
      </w:r>
    </w:p>
    <w:p w14:paraId="17FE8C6F" w14:textId="2A486240" w:rsidR="003C266F" w:rsidRDefault="00A62F7C" w:rsidP="00241C68">
      <w:pPr>
        <w:pStyle w:val="ListParagraph"/>
        <w:numPr>
          <w:ilvl w:val="0"/>
          <w:numId w:val="32"/>
        </w:numPr>
      </w:pPr>
      <w:r>
        <w:t xml:space="preserve">Drop PP_TAP.ps1 </w:t>
      </w:r>
      <w:r w:rsidR="008B1249">
        <w:t>and PP_</w:t>
      </w:r>
      <w:r w:rsidR="00CB5B06">
        <w:t>Conf</w:t>
      </w:r>
      <w:r w:rsidR="008B1249">
        <w:t xml:space="preserve">.ps1 </w:t>
      </w:r>
      <w:r>
        <w:t xml:space="preserve">into the </w:t>
      </w:r>
      <w:r w:rsidR="008B1249">
        <w:t>new PP_TAP directory</w:t>
      </w:r>
    </w:p>
    <w:p w14:paraId="1B5E40F0" w14:textId="3B47FA5C" w:rsidR="003C266F" w:rsidRPr="00481846" w:rsidRDefault="00E6516F" w:rsidP="0004134A">
      <w:pPr>
        <w:pStyle w:val="ListParagraph"/>
        <w:numPr>
          <w:ilvl w:val="0"/>
          <w:numId w:val="32"/>
        </w:numPr>
        <w:rPr>
          <w:i/>
          <w:iCs/>
        </w:rPr>
      </w:pPr>
      <w:r>
        <w:rPr>
          <w:iCs/>
        </w:rPr>
        <w:t xml:space="preserve">Open a </w:t>
      </w:r>
      <w:proofErr w:type="spellStart"/>
      <w:r>
        <w:rPr>
          <w:iCs/>
        </w:rPr>
        <w:t>Powershell</w:t>
      </w:r>
      <w:proofErr w:type="spellEnd"/>
      <w:r>
        <w:rPr>
          <w:iCs/>
        </w:rPr>
        <w:t xml:space="preserve"> window as the LogRhythm Service Account </w:t>
      </w:r>
      <w:r w:rsidR="00BA446D">
        <w:rPr>
          <w:iCs/>
        </w:rPr>
        <w:t xml:space="preserve">and run PP_CONF.ps1 </w:t>
      </w:r>
    </w:p>
    <w:p w14:paraId="457F14F8" w14:textId="0914272D" w:rsidR="00481846" w:rsidRPr="00495239" w:rsidRDefault="00495239" w:rsidP="00481846">
      <w:pPr>
        <w:pStyle w:val="ListParagraph"/>
        <w:numPr>
          <w:ilvl w:val="1"/>
          <w:numId w:val="32"/>
        </w:numPr>
        <w:rPr>
          <w:iCs/>
        </w:rPr>
      </w:pPr>
      <w:r w:rsidRPr="00495239">
        <w:rPr>
          <w:iCs/>
        </w:rPr>
        <w:t>Enter prompted Service Principal</w:t>
      </w:r>
    </w:p>
    <w:p w14:paraId="09848B12" w14:textId="288BED11" w:rsidR="00495239" w:rsidRDefault="00495239" w:rsidP="00481846">
      <w:pPr>
        <w:pStyle w:val="ListParagraph"/>
        <w:numPr>
          <w:ilvl w:val="1"/>
          <w:numId w:val="32"/>
        </w:numPr>
        <w:rPr>
          <w:iCs/>
        </w:rPr>
      </w:pPr>
      <w:r w:rsidRPr="00495239">
        <w:rPr>
          <w:iCs/>
        </w:rPr>
        <w:t xml:space="preserve">Enter </w:t>
      </w:r>
      <w:r>
        <w:rPr>
          <w:iCs/>
        </w:rPr>
        <w:t>prompted Secret</w:t>
      </w:r>
    </w:p>
    <w:p w14:paraId="32B3F410" w14:textId="77777777" w:rsidR="00EC0CC1" w:rsidRPr="00D418CA" w:rsidRDefault="00D418CA" w:rsidP="00EC0CC1">
      <w:pPr>
        <w:jc w:val="center"/>
        <w:rPr>
          <w:iCs/>
        </w:rPr>
      </w:pPr>
      <w:r w:rsidRPr="00D418CA">
        <w:rPr>
          <w:iCs/>
          <w:noProof/>
        </w:rPr>
        <w:drawing>
          <wp:inline distT="0" distB="0" distL="0" distR="0" wp14:anchorId="00E4140E" wp14:editId="6DF74BF1">
            <wp:extent cx="4973934" cy="695890"/>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12341" cy="701263"/>
                    </a:xfrm>
                    <a:prstGeom prst="rect">
                      <a:avLst/>
                    </a:prstGeom>
                  </pic:spPr>
                </pic:pic>
              </a:graphicData>
            </a:graphic>
          </wp:inline>
        </w:drawing>
      </w:r>
    </w:p>
    <w:p w14:paraId="55E2A1D7" w14:textId="77777777" w:rsidR="004F4179" w:rsidRDefault="00EC0CC1" w:rsidP="00A62F7C">
      <w:pPr>
        <w:pStyle w:val="ListParagraph"/>
        <w:numPr>
          <w:ilvl w:val="0"/>
          <w:numId w:val="32"/>
        </w:numPr>
      </w:pPr>
      <w:r>
        <w:t>After generating PP_</w:t>
      </w:r>
      <w:r w:rsidR="00F1052B">
        <w:t xml:space="preserve">TAP_CONFIG.xml, execute PP_TAP.ps1 (as the same user used </w:t>
      </w:r>
      <w:proofErr w:type="spellStart"/>
      <w:r w:rsidR="00F1052B">
        <w:t>o</w:t>
      </w:r>
      <w:proofErr w:type="spellEnd"/>
      <w:r w:rsidR="00F1052B">
        <w:t xml:space="preserve"> execute PP_CONF.ps1)</w:t>
      </w:r>
      <w:r w:rsidR="00647853">
        <w:t>, this will generate three directories in the \PP_TAP\ directory</w:t>
      </w:r>
      <w:r w:rsidR="004F4179">
        <w:t>:</w:t>
      </w:r>
      <w:r w:rsidR="00647853">
        <w:t xml:space="preserve"> Log</w:t>
      </w:r>
      <w:r w:rsidR="004F4179">
        <w:t>, Events, State)</w:t>
      </w:r>
    </w:p>
    <w:p w14:paraId="6321E305" w14:textId="09C64C32" w:rsidR="004F4179" w:rsidRDefault="004F4179" w:rsidP="004F4179">
      <w:pPr>
        <w:pStyle w:val="ListParagraph"/>
        <w:numPr>
          <w:ilvl w:val="1"/>
          <w:numId w:val="32"/>
        </w:numPr>
      </w:pPr>
      <w:r>
        <w:t>If necessary, create empty text files in child directories (these are meant to be auto-generated when</w:t>
      </w:r>
      <w:r w:rsidR="00533E18">
        <w:t xml:space="preserve"> PP_TAP.ps1 runs and writes to disk)</w:t>
      </w:r>
    </w:p>
    <w:p w14:paraId="49808453" w14:textId="5ECE6407" w:rsidR="00EC0CC1" w:rsidRDefault="004F4179" w:rsidP="004F4179">
      <w:pPr>
        <w:pStyle w:val="ListParagraph"/>
        <w:numPr>
          <w:ilvl w:val="2"/>
          <w:numId w:val="32"/>
        </w:numPr>
      </w:pPr>
      <w:r>
        <w:t>\PP_TAP\Log\PP_TAP.log</w:t>
      </w:r>
    </w:p>
    <w:p w14:paraId="2EE05954" w14:textId="2E4B812F" w:rsidR="004F4179" w:rsidRDefault="004F4179" w:rsidP="004F4179">
      <w:pPr>
        <w:pStyle w:val="ListParagraph"/>
        <w:numPr>
          <w:ilvl w:val="2"/>
          <w:numId w:val="32"/>
        </w:numPr>
      </w:pPr>
      <w:r>
        <w:t>\PP_TAP\Events\PP_TAP.txt</w:t>
      </w:r>
    </w:p>
    <w:p w14:paraId="09EDFD06" w14:textId="6BC040BD" w:rsidR="00E13BF5" w:rsidRDefault="00A62F7C" w:rsidP="00A62F7C">
      <w:pPr>
        <w:pStyle w:val="ListParagraph"/>
        <w:numPr>
          <w:ilvl w:val="0"/>
          <w:numId w:val="32"/>
        </w:numPr>
      </w:pPr>
      <w:r>
        <w:t xml:space="preserve">Open Task Scheduler on the Windows Server </w:t>
      </w:r>
    </w:p>
    <w:p w14:paraId="0A108DC0" w14:textId="77777777" w:rsidR="00A62F7C" w:rsidRDefault="00A62F7C" w:rsidP="00A62F7C">
      <w:pPr>
        <w:pStyle w:val="ListParagraph"/>
        <w:numPr>
          <w:ilvl w:val="0"/>
          <w:numId w:val="32"/>
        </w:numPr>
      </w:pPr>
      <w:r>
        <w:t>Create task</w:t>
      </w:r>
    </w:p>
    <w:p w14:paraId="381AA590" w14:textId="77777777" w:rsidR="00A62F7C" w:rsidRDefault="00A62F7C" w:rsidP="00A62F7C">
      <w:pPr>
        <w:pStyle w:val="ListParagraph"/>
        <w:numPr>
          <w:ilvl w:val="1"/>
          <w:numId w:val="32"/>
        </w:numPr>
      </w:pPr>
      <w:r>
        <w:t>General</w:t>
      </w:r>
    </w:p>
    <w:p w14:paraId="714E6298" w14:textId="77777777" w:rsidR="00A62F7C" w:rsidRDefault="00A62F7C" w:rsidP="00A62F7C">
      <w:pPr>
        <w:pStyle w:val="ListParagraph"/>
        <w:numPr>
          <w:ilvl w:val="2"/>
          <w:numId w:val="32"/>
        </w:numPr>
      </w:pPr>
      <w:r>
        <w:t>Name: PP_TAP</w:t>
      </w:r>
    </w:p>
    <w:p w14:paraId="672966E4" w14:textId="77777777" w:rsidR="00A62F7C" w:rsidRDefault="00A62F7C" w:rsidP="00A62F7C">
      <w:pPr>
        <w:pStyle w:val="ListParagraph"/>
        <w:numPr>
          <w:ilvl w:val="2"/>
          <w:numId w:val="32"/>
        </w:numPr>
      </w:pPr>
      <w:r>
        <w:t>When running the task, use the following account: &lt;SERVICEACCOUNT&gt;</w:t>
      </w:r>
    </w:p>
    <w:p w14:paraId="3A5D1477" w14:textId="77777777" w:rsidR="00A62F7C" w:rsidRDefault="00A62F7C" w:rsidP="00A62F7C">
      <w:pPr>
        <w:pStyle w:val="ListParagraph"/>
        <w:numPr>
          <w:ilvl w:val="2"/>
          <w:numId w:val="32"/>
        </w:numPr>
      </w:pPr>
      <w:r>
        <w:t>Run whether user is logged in or not</w:t>
      </w:r>
    </w:p>
    <w:p w14:paraId="1FE6F8B1" w14:textId="77777777" w:rsidR="00A62F7C" w:rsidRDefault="00A62F7C" w:rsidP="00A62F7C">
      <w:pPr>
        <w:pStyle w:val="ListParagraph"/>
        <w:numPr>
          <w:ilvl w:val="3"/>
          <w:numId w:val="32"/>
        </w:numPr>
      </w:pPr>
      <w:r>
        <w:t>Do not store password. The task will only have access to local computer resources.</w:t>
      </w:r>
    </w:p>
    <w:p w14:paraId="7ADF6182" w14:textId="77777777" w:rsidR="00A62F7C" w:rsidRDefault="00A62F7C" w:rsidP="00A62F7C">
      <w:pPr>
        <w:pStyle w:val="ListParagraph"/>
        <w:numPr>
          <w:ilvl w:val="2"/>
          <w:numId w:val="32"/>
        </w:numPr>
      </w:pPr>
      <w:r>
        <w:t>Run with highest privileges</w:t>
      </w:r>
    </w:p>
    <w:p w14:paraId="66ACB5CE" w14:textId="77777777" w:rsidR="00A62F7C" w:rsidRDefault="00200EEC" w:rsidP="00A62F7C">
      <w:pPr>
        <w:pStyle w:val="ListParagraph"/>
        <w:numPr>
          <w:ilvl w:val="2"/>
          <w:numId w:val="32"/>
        </w:numPr>
      </w:pPr>
      <w:r>
        <w:t>Configure for: Windows 7, Windows Server 2008</w:t>
      </w:r>
    </w:p>
    <w:p w14:paraId="0AC78A2A" w14:textId="77777777" w:rsidR="00A62F7C" w:rsidRDefault="00200EEC" w:rsidP="00A62F7C">
      <w:pPr>
        <w:pStyle w:val="ListParagraph"/>
        <w:numPr>
          <w:ilvl w:val="1"/>
          <w:numId w:val="32"/>
        </w:numPr>
      </w:pPr>
      <w:r>
        <w:t>Triggers</w:t>
      </w:r>
    </w:p>
    <w:p w14:paraId="240C1712" w14:textId="77777777" w:rsidR="00200EEC" w:rsidRDefault="00200EEC" w:rsidP="00200EEC">
      <w:pPr>
        <w:pStyle w:val="ListParagraph"/>
        <w:numPr>
          <w:ilvl w:val="2"/>
          <w:numId w:val="32"/>
        </w:numPr>
      </w:pPr>
      <w:r>
        <w:t>Begin the task On a schedule</w:t>
      </w:r>
    </w:p>
    <w:p w14:paraId="7EDDCEA6" w14:textId="77777777" w:rsidR="00200EEC" w:rsidRDefault="00200EEC" w:rsidP="00200EEC">
      <w:pPr>
        <w:pStyle w:val="ListParagraph"/>
        <w:numPr>
          <w:ilvl w:val="2"/>
          <w:numId w:val="32"/>
        </w:numPr>
      </w:pPr>
      <w:r>
        <w:t>Daily</w:t>
      </w:r>
    </w:p>
    <w:p w14:paraId="1E4DB097" w14:textId="77777777" w:rsidR="00200EEC" w:rsidRDefault="00200EEC" w:rsidP="00200EEC">
      <w:pPr>
        <w:pStyle w:val="ListParagraph"/>
        <w:numPr>
          <w:ilvl w:val="2"/>
          <w:numId w:val="32"/>
        </w:numPr>
      </w:pPr>
      <w:r>
        <w:t>Recur every 1 days</w:t>
      </w:r>
    </w:p>
    <w:p w14:paraId="257C551E" w14:textId="77777777" w:rsidR="00200EEC" w:rsidRDefault="00200EEC" w:rsidP="00200EEC">
      <w:pPr>
        <w:pStyle w:val="ListParagraph"/>
        <w:numPr>
          <w:ilvl w:val="2"/>
          <w:numId w:val="32"/>
        </w:numPr>
      </w:pPr>
      <w:r>
        <w:t>Repeat task every: 10 minutes for the duration of: 1 day</w:t>
      </w:r>
    </w:p>
    <w:p w14:paraId="2DDA2595" w14:textId="77777777" w:rsidR="00200EEC" w:rsidRDefault="00200EEC" w:rsidP="00200EEC">
      <w:pPr>
        <w:pStyle w:val="ListParagraph"/>
        <w:numPr>
          <w:ilvl w:val="2"/>
          <w:numId w:val="32"/>
        </w:numPr>
      </w:pPr>
      <w:r>
        <w:t>Enabled</w:t>
      </w:r>
    </w:p>
    <w:p w14:paraId="24E09C1F" w14:textId="77777777" w:rsidR="00200EEC" w:rsidRDefault="00200EEC" w:rsidP="00200EEC">
      <w:pPr>
        <w:pStyle w:val="ListParagraph"/>
        <w:numPr>
          <w:ilvl w:val="1"/>
          <w:numId w:val="32"/>
        </w:numPr>
      </w:pPr>
      <w:r>
        <w:t>Actions</w:t>
      </w:r>
    </w:p>
    <w:p w14:paraId="57D226AE" w14:textId="3400FB87" w:rsidR="00200EEC" w:rsidRDefault="00200EEC" w:rsidP="00200EEC">
      <w:pPr>
        <w:pStyle w:val="ListParagraph"/>
        <w:numPr>
          <w:ilvl w:val="2"/>
          <w:numId w:val="32"/>
        </w:numPr>
      </w:pPr>
      <w:r>
        <w:t>Start a program</w:t>
      </w:r>
    </w:p>
    <w:p w14:paraId="24BE26A9" w14:textId="10184C45" w:rsidR="00082F55" w:rsidRDefault="008A7D35" w:rsidP="00200EEC">
      <w:pPr>
        <w:pStyle w:val="ListParagraph"/>
        <w:numPr>
          <w:ilvl w:val="2"/>
          <w:numId w:val="32"/>
        </w:numPr>
      </w:pPr>
      <w:r>
        <w:t>Program/script:</w:t>
      </w:r>
    </w:p>
    <w:p w14:paraId="6463D93C" w14:textId="04CD6F5A" w:rsidR="0002087A" w:rsidRDefault="00200EEC" w:rsidP="0002087A">
      <w:pPr>
        <w:pStyle w:val="CodeSnippet"/>
      </w:pPr>
      <w:r w:rsidRPr="00082F55">
        <w:t>C:\Windows\System32\WindowsPowerShell\v1.0\powershell.e</w:t>
      </w:r>
      <w:r w:rsidR="008A7D35">
        <w:t>xe</w:t>
      </w:r>
    </w:p>
    <w:p w14:paraId="18F8B505" w14:textId="77777777" w:rsidR="0002087A" w:rsidRDefault="0002087A" w:rsidP="0002087A">
      <w:pPr>
        <w:pStyle w:val="ListParagraph"/>
        <w:numPr>
          <w:ilvl w:val="0"/>
          <w:numId w:val="34"/>
        </w:numPr>
      </w:pPr>
      <w:r>
        <w:t>Add Arguments (optional):</w:t>
      </w:r>
    </w:p>
    <w:p w14:paraId="583589EA" w14:textId="77777777" w:rsidR="0002087A" w:rsidRDefault="0002087A" w:rsidP="0002087A">
      <w:pPr>
        <w:pStyle w:val="CodeSnippet"/>
      </w:pPr>
    </w:p>
    <w:p w14:paraId="33D62EBD" w14:textId="77777777" w:rsidR="00200EEC" w:rsidRPr="00082F55" w:rsidRDefault="00200EEC" w:rsidP="00082F55">
      <w:pPr>
        <w:pStyle w:val="CodeSnippet"/>
      </w:pPr>
      <w:r w:rsidRPr="00082F55">
        <w:t>-</w:t>
      </w:r>
      <w:proofErr w:type="spellStart"/>
      <w:r w:rsidRPr="00082F55">
        <w:t>ExecutionPolicy</w:t>
      </w:r>
      <w:proofErr w:type="spellEnd"/>
      <w:r w:rsidRPr="00082F55">
        <w:t xml:space="preserve"> Bypass -File "C:\Program Files\LogRhythm\LogRhythm System Monitor\PP_TAP\PP_TAP.ps1"</w:t>
      </w:r>
    </w:p>
    <w:p w14:paraId="3ACBE725" w14:textId="77777777" w:rsidR="00200EEC" w:rsidRDefault="00200EEC" w:rsidP="00200EEC">
      <w:pPr>
        <w:pStyle w:val="ListParagraph"/>
        <w:numPr>
          <w:ilvl w:val="1"/>
          <w:numId w:val="32"/>
        </w:numPr>
      </w:pPr>
      <w:r>
        <w:t>Settings</w:t>
      </w:r>
    </w:p>
    <w:p w14:paraId="3B6F5227" w14:textId="77777777" w:rsidR="00200EEC" w:rsidRDefault="00200EEC" w:rsidP="00200EEC">
      <w:pPr>
        <w:pStyle w:val="ListParagraph"/>
        <w:numPr>
          <w:ilvl w:val="2"/>
          <w:numId w:val="32"/>
        </w:numPr>
      </w:pPr>
      <w:r>
        <w:t>Allow task to be run on demand</w:t>
      </w:r>
    </w:p>
    <w:p w14:paraId="38AF8899" w14:textId="77777777" w:rsidR="00200EEC" w:rsidRDefault="00200EEC" w:rsidP="00200EEC">
      <w:pPr>
        <w:pStyle w:val="ListParagraph"/>
        <w:numPr>
          <w:ilvl w:val="2"/>
          <w:numId w:val="32"/>
        </w:numPr>
      </w:pPr>
      <w:r>
        <w:t>Stop the task if it runs for more than: 3 days</w:t>
      </w:r>
    </w:p>
    <w:p w14:paraId="53DDE213" w14:textId="631A3F5C" w:rsidR="00200EEC" w:rsidRDefault="00200EEC" w:rsidP="00200EEC">
      <w:pPr>
        <w:pStyle w:val="ListParagraph"/>
        <w:numPr>
          <w:ilvl w:val="2"/>
          <w:numId w:val="32"/>
        </w:numPr>
      </w:pPr>
      <w:r>
        <w:t>If the running task does not end when requested, force it to stop</w:t>
      </w:r>
    </w:p>
    <w:p w14:paraId="00FD97A6" w14:textId="3554518A" w:rsidR="00D50D60" w:rsidRDefault="00D50D60" w:rsidP="00302C31">
      <w:pPr>
        <w:pStyle w:val="ListParagraph"/>
        <w:numPr>
          <w:ilvl w:val="0"/>
          <w:numId w:val="32"/>
        </w:numPr>
      </w:pPr>
      <w:r>
        <w:lastRenderedPageBreak/>
        <w:t xml:space="preserve">Confirm </w:t>
      </w:r>
      <w:r w:rsidR="00AF23FD">
        <w:t xml:space="preserve">that the Scheduled Task/PP_TAP.ps1 is working as intended as it will write </w:t>
      </w:r>
      <w:r w:rsidR="009164EB">
        <w:t xml:space="preserve">and debug to </w:t>
      </w:r>
      <w:r w:rsidR="00302C31" w:rsidRPr="00302C31">
        <w:t>"C:\Program Files\LogRhythm\LogRhythm System Monitor\PP_TAP\Log\PP_TAP.log"</w:t>
      </w:r>
      <w:r w:rsidR="00302C31">
        <w:t xml:space="preserve">. </w:t>
      </w:r>
      <w:r w:rsidR="009164EB">
        <w:t>Content from the log file should be similar to below. In the provided example, the script was able to successfully query the API using the credentials stored and no content was returned (HTTP 204) at the time the script was executed.</w:t>
      </w:r>
    </w:p>
    <w:p w14:paraId="31C2450C" w14:textId="77777777" w:rsidR="009164EB" w:rsidRPr="009164EB" w:rsidRDefault="009164EB" w:rsidP="009164EB">
      <w:pPr>
        <w:pStyle w:val="CodeSnippet"/>
      </w:pPr>
      <w:r w:rsidRPr="009164EB">
        <w:t>"22-Oct-2019 14:20:01.825","Information","State file C:\Program Files\LogRhythm\LogRhythm System Monitor\PP_TAP\State\</w:t>
      </w:r>
      <w:proofErr w:type="spellStart"/>
      <w:r w:rsidRPr="009164EB">
        <w:t>PP_TAP.pos</w:t>
      </w:r>
      <w:proofErr w:type="spellEnd"/>
      <w:r w:rsidRPr="009164EB">
        <w:t xml:space="preserve"> exists."</w:t>
      </w:r>
    </w:p>
    <w:p w14:paraId="04DF9BB4" w14:textId="77777777" w:rsidR="009164EB" w:rsidRPr="009164EB" w:rsidRDefault="009164EB" w:rsidP="009164EB">
      <w:pPr>
        <w:pStyle w:val="CodeSnippet"/>
      </w:pPr>
      <w:r w:rsidRPr="009164EB">
        <w:t>"22-Oct-2019 14:20:01.841","Information","Requesting PP_TAP logs from 600 seconds ago"</w:t>
      </w:r>
    </w:p>
    <w:p w14:paraId="116500AA" w14:textId="2457DAED" w:rsidR="009164EB" w:rsidRPr="009164EB" w:rsidRDefault="009164EB" w:rsidP="009164EB">
      <w:pPr>
        <w:pStyle w:val="CodeSnippet"/>
      </w:pPr>
      <w:r w:rsidRPr="009164EB">
        <w:t>"22-Oct-2019 14:20:01.857","Information","Calling AMP4EP API: https://tap-api-v2.proofpoint.com/v2/siem/</w:t>
      </w:r>
      <w:r>
        <w:t>clicks/permitted</w:t>
      </w:r>
      <w:r w:rsidRPr="009164EB">
        <w:t>?format=syslog&amp;sinceSeconds=600"</w:t>
      </w:r>
    </w:p>
    <w:p w14:paraId="6AD73D0B" w14:textId="77777777" w:rsidR="009164EB" w:rsidRPr="009164EB" w:rsidRDefault="009164EB" w:rsidP="009164EB">
      <w:pPr>
        <w:pStyle w:val="CodeSnippet"/>
      </w:pPr>
      <w:r w:rsidRPr="009164EB">
        <w:t>"22-Oct-2019 14:20:04.062","Information","Returned 204"</w:t>
      </w:r>
    </w:p>
    <w:p w14:paraId="5E7EB7CD" w14:textId="5E4DAD2E" w:rsidR="009164EB" w:rsidRPr="009164EB" w:rsidRDefault="009164EB" w:rsidP="009164EB">
      <w:pPr>
        <w:pStyle w:val="CodeSnippet"/>
      </w:pPr>
      <w:r w:rsidRPr="009164EB">
        <w:t>"22-Oct-2019 14:20:04.062","Information","No available content within 600seconds"</w:t>
      </w:r>
    </w:p>
    <w:p w14:paraId="0236D9B5" w14:textId="77777777" w:rsidR="00200EEC" w:rsidRDefault="00200EEC" w:rsidP="00200EEC">
      <w:pPr>
        <w:pStyle w:val="ListParagraph"/>
        <w:numPr>
          <w:ilvl w:val="0"/>
          <w:numId w:val="32"/>
        </w:numPr>
      </w:pPr>
      <w:r>
        <w:t>Navigate to the LogRhythm Console on the Platform Manager</w:t>
      </w:r>
    </w:p>
    <w:p w14:paraId="0D4AB053" w14:textId="77777777" w:rsidR="00200EEC" w:rsidRDefault="00200EEC" w:rsidP="00200EEC">
      <w:pPr>
        <w:pStyle w:val="ListParagraph"/>
        <w:numPr>
          <w:ilvl w:val="0"/>
          <w:numId w:val="32"/>
        </w:numPr>
      </w:pPr>
      <w:r>
        <w:t>Create a LogRhythm Source Type in the LogRhythm Deployment Manager (Deployment Manager &gt; Knowledge &gt; Log Source Type Manager)</w:t>
      </w:r>
    </w:p>
    <w:p w14:paraId="055B2325" w14:textId="77777777" w:rsidR="00200EEC" w:rsidRDefault="00200EEC" w:rsidP="00200EEC">
      <w:pPr>
        <w:pStyle w:val="ListParagraph"/>
        <w:numPr>
          <w:ilvl w:val="1"/>
          <w:numId w:val="32"/>
        </w:numPr>
      </w:pPr>
      <w:r>
        <w:t>New Log Source Type</w:t>
      </w:r>
    </w:p>
    <w:p w14:paraId="145FF563" w14:textId="3CDD71CA" w:rsidR="00200EEC" w:rsidRDefault="00200EEC" w:rsidP="00200EEC">
      <w:pPr>
        <w:pStyle w:val="ListParagraph"/>
        <w:numPr>
          <w:ilvl w:val="2"/>
          <w:numId w:val="32"/>
        </w:numPr>
      </w:pPr>
      <w:r>
        <w:t xml:space="preserve">Name: </w:t>
      </w:r>
      <w:r w:rsidR="002302D2">
        <w:t xml:space="preserve">API - </w:t>
      </w:r>
      <w:r w:rsidRPr="00200EEC">
        <w:t>Proofpoint TAP</w:t>
      </w:r>
    </w:p>
    <w:p w14:paraId="194C53BE" w14:textId="77777777" w:rsidR="00AF0961" w:rsidRDefault="00200EEC" w:rsidP="00722C83">
      <w:pPr>
        <w:pStyle w:val="ListParagraph"/>
        <w:numPr>
          <w:ilvl w:val="2"/>
          <w:numId w:val="32"/>
        </w:numPr>
      </w:pPr>
      <w:r>
        <w:t xml:space="preserve">Full Name: </w:t>
      </w:r>
      <w:r w:rsidR="00AF0961" w:rsidRPr="00AF0961">
        <w:t xml:space="preserve">API - Proofpoint TAP </w:t>
      </w:r>
    </w:p>
    <w:p w14:paraId="2D5A6EED" w14:textId="38A1B94E" w:rsidR="00200EEC" w:rsidRDefault="00200EEC" w:rsidP="00722C83">
      <w:pPr>
        <w:pStyle w:val="ListParagraph"/>
        <w:numPr>
          <w:ilvl w:val="2"/>
          <w:numId w:val="32"/>
        </w:numPr>
      </w:pPr>
      <w:r>
        <w:t xml:space="preserve">Abbreviation: </w:t>
      </w:r>
      <w:r w:rsidR="00AF0961">
        <w:t xml:space="preserve">API - </w:t>
      </w:r>
      <w:r w:rsidR="00AF0961" w:rsidRPr="00200EEC">
        <w:t>Proofpoint TAP</w:t>
      </w:r>
    </w:p>
    <w:p w14:paraId="015E41BC" w14:textId="77777777" w:rsidR="00200EEC" w:rsidRDefault="00200EEC" w:rsidP="00200EEC">
      <w:pPr>
        <w:pStyle w:val="ListParagraph"/>
        <w:numPr>
          <w:ilvl w:val="2"/>
          <w:numId w:val="32"/>
        </w:numPr>
      </w:pPr>
      <w:r>
        <w:t>Log Format: Text File</w:t>
      </w:r>
    </w:p>
    <w:p w14:paraId="180C6F4A" w14:textId="77777777" w:rsidR="00200EEC" w:rsidRDefault="00200EEC" w:rsidP="00200EEC">
      <w:pPr>
        <w:pStyle w:val="ListParagraph"/>
        <w:numPr>
          <w:ilvl w:val="2"/>
          <w:numId w:val="32"/>
        </w:numPr>
      </w:pPr>
      <w:r>
        <w:t xml:space="preserve">Brief Description: </w:t>
      </w:r>
      <w:r w:rsidRPr="00200EEC">
        <w:t>TAP SIEM API</w:t>
      </w:r>
    </w:p>
    <w:p w14:paraId="301620E2" w14:textId="77777777" w:rsidR="00200EEC" w:rsidRDefault="00200EEC" w:rsidP="00200EEC">
      <w:pPr>
        <w:pStyle w:val="ListParagraph"/>
        <w:numPr>
          <w:ilvl w:val="0"/>
          <w:numId w:val="32"/>
        </w:numPr>
      </w:pPr>
      <w:r>
        <w:t>Create a Log Processing Policy (Deployment Manager &gt; Log Processing Policy)</w:t>
      </w:r>
    </w:p>
    <w:p w14:paraId="5BF84984" w14:textId="77777777" w:rsidR="00200EEC" w:rsidRDefault="00200EEC" w:rsidP="00200EEC">
      <w:pPr>
        <w:pStyle w:val="ListParagraph"/>
        <w:numPr>
          <w:ilvl w:val="1"/>
          <w:numId w:val="32"/>
        </w:numPr>
      </w:pPr>
      <w:r>
        <w:t>Right click to create a new log processing policy</w:t>
      </w:r>
    </w:p>
    <w:p w14:paraId="5F29331E" w14:textId="7C88B1CA" w:rsidR="00200EEC" w:rsidRDefault="00200EEC" w:rsidP="00200EEC">
      <w:pPr>
        <w:pStyle w:val="ListParagraph"/>
        <w:numPr>
          <w:ilvl w:val="2"/>
          <w:numId w:val="32"/>
        </w:numPr>
      </w:pPr>
      <w:r>
        <w:t xml:space="preserve">Name: </w:t>
      </w:r>
      <w:r w:rsidR="00AF0961" w:rsidRPr="00AF0961">
        <w:t>API - Proofpoint TAP</w:t>
      </w:r>
    </w:p>
    <w:p w14:paraId="4A9AE61B" w14:textId="77777777" w:rsidR="00200EEC" w:rsidRDefault="00200EEC" w:rsidP="005E473E">
      <w:pPr>
        <w:pStyle w:val="ListParagraph"/>
        <w:numPr>
          <w:ilvl w:val="0"/>
          <w:numId w:val="32"/>
        </w:numPr>
      </w:pPr>
      <w:r>
        <w:t>Add a new MPE Processing Rule</w:t>
      </w:r>
      <w:r w:rsidR="005E473E">
        <w:t xml:space="preserve"> (Deployment Manager &gt; Knowledge &gt; MPE Rule Builder)</w:t>
      </w:r>
    </w:p>
    <w:p w14:paraId="337A7C57" w14:textId="77777777" w:rsidR="005E473E" w:rsidRDefault="005E473E" w:rsidP="005E473E">
      <w:pPr>
        <w:pStyle w:val="ListParagraph"/>
        <w:numPr>
          <w:ilvl w:val="1"/>
          <w:numId w:val="32"/>
        </w:numPr>
      </w:pPr>
      <w:r>
        <w:t>Rule Name: CLKPER Event</w:t>
      </w:r>
    </w:p>
    <w:p w14:paraId="7D00E9F9" w14:textId="77777777" w:rsidR="005E473E" w:rsidRDefault="005E473E" w:rsidP="005E473E">
      <w:pPr>
        <w:pStyle w:val="ListParagraph"/>
        <w:numPr>
          <w:ilvl w:val="1"/>
          <w:numId w:val="32"/>
        </w:numPr>
      </w:pPr>
      <w:r>
        <w:t xml:space="preserve">Common Event: </w:t>
      </w:r>
      <w:r w:rsidRPr="005E473E">
        <w:t>Phishing Activity</w:t>
      </w:r>
    </w:p>
    <w:p w14:paraId="271CE387" w14:textId="77777777" w:rsidR="005E473E" w:rsidRDefault="005E473E" w:rsidP="005E473E">
      <w:pPr>
        <w:pStyle w:val="ListParagraph"/>
        <w:numPr>
          <w:ilvl w:val="1"/>
          <w:numId w:val="32"/>
        </w:numPr>
      </w:pPr>
      <w:r>
        <w:t>Rule Status: Production</w:t>
      </w:r>
    </w:p>
    <w:p w14:paraId="1A518571" w14:textId="77777777" w:rsidR="005E473E" w:rsidRDefault="005E473E" w:rsidP="005E473E">
      <w:pPr>
        <w:pStyle w:val="ListParagraph"/>
        <w:numPr>
          <w:ilvl w:val="1"/>
          <w:numId w:val="32"/>
        </w:numPr>
      </w:pPr>
      <w:r>
        <w:t>Base-rule regular expression:</w:t>
      </w:r>
    </w:p>
    <w:p w14:paraId="06795AD1" w14:textId="037D8F64" w:rsidR="00B849CB" w:rsidRPr="00B849CB" w:rsidRDefault="00B849CB" w:rsidP="00B849CB">
      <w:pPr>
        <w:pStyle w:val="CodeSnippet"/>
        <w:rPr>
          <w:rFonts w:ascii="Helvetica Neue" w:hAnsi="Helvetica Neue"/>
          <w:color w:val="404040" w:themeColor="text1" w:themeTint="BF"/>
        </w:rPr>
      </w:pPr>
      <w:r w:rsidRPr="00B849CB">
        <w:t>CLKPER.*?recipient=\"(?&lt;login&gt;(?&lt;login&gt;[^@]+)@(?&lt;domainorigin&gt;[^"]+)|[^\"]+)?\"\s+sender=\"(?&lt;object&gt;(?&lt;object&gt;(?&lt;account&gt;[^@]+)@(?&lt;domain&gt;[^\"]+))|[^\"]+)?\"\s+senderIP=\"(?&lt;sip&gt;(?&lt;sip&gt;\d+\.\d+\.\d+\.\d+)|[^\"]+)?\".*?url=\"(?&lt;url&gt;[^\"]+)\".*clickIP=\"(?&lt;dip&gt;(?&lt;dip&gt;\d+\.\d+\.\d+\.\d+)|[^\"]+)?\".*userAgent=\"(?&lt;useragent&gt;.*?)\]</w:t>
      </w:r>
    </w:p>
    <w:p w14:paraId="56B09593" w14:textId="7401DC9D" w:rsidR="00CD46F3" w:rsidRDefault="005E473E" w:rsidP="005E473E">
      <w:pPr>
        <w:pStyle w:val="ListParagraph"/>
        <w:numPr>
          <w:ilvl w:val="1"/>
          <w:numId w:val="32"/>
        </w:numPr>
      </w:pPr>
      <w:r>
        <w:t>Select Custom Log Source Type: Proofpoint Tap</w:t>
      </w:r>
    </w:p>
    <w:p w14:paraId="4F67169F" w14:textId="70639306" w:rsidR="005E473E" w:rsidRDefault="005E473E" w:rsidP="005E473E">
      <w:pPr>
        <w:pStyle w:val="ListParagraph"/>
        <w:numPr>
          <w:ilvl w:val="1"/>
          <w:numId w:val="32"/>
        </w:numPr>
      </w:pPr>
      <w:r>
        <w:t>Save the MPE Rule</w:t>
      </w:r>
    </w:p>
    <w:p w14:paraId="685056DC" w14:textId="77777777" w:rsidR="00A826B8" w:rsidRDefault="00A826B8" w:rsidP="00A826B8">
      <w:pPr>
        <w:pStyle w:val="ListParagraph"/>
        <w:numPr>
          <w:ilvl w:val="0"/>
          <w:numId w:val="32"/>
        </w:numPr>
      </w:pPr>
      <w:r>
        <w:t>Add a new MPE Processing Rule (Deployment Manager &gt; Knowledge &gt; MPE Rule Builder)</w:t>
      </w:r>
    </w:p>
    <w:p w14:paraId="6D212EA1" w14:textId="0A7A8635" w:rsidR="00A826B8" w:rsidRDefault="00A826B8" w:rsidP="00A826B8">
      <w:pPr>
        <w:pStyle w:val="ListParagraph"/>
        <w:numPr>
          <w:ilvl w:val="1"/>
          <w:numId w:val="32"/>
        </w:numPr>
      </w:pPr>
      <w:r>
        <w:t>Rule Name: MSGDLV Event</w:t>
      </w:r>
    </w:p>
    <w:p w14:paraId="2D06C83B" w14:textId="77777777" w:rsidR="00A826B8" w:rsidRDefault="00A826B8" w:rsidP="00A826B8">
      <w:pPr>
        <w:pStyle w:val="ListParagraph"/>
        <w:numPr>
          <w:ilvl w:val="1"/>
          <w:numId w:val="32"/>
        </w:numPr>
      </w:pPr>
      <w:r>
        <w:t xml:space="preserve">Common Event: </w:t>
      </w:r>
      <w:r w:rsidRPr="005E473E">
        <w:t>Phishing Activity</w:t>
      </w:r>
    </w:p>
    <w:p w14:paraId="783C4F14" w14:textId="77777777" w:rsidR="00A826B8" w:rsidRDefault="00A826B8" w:rsidP="00A826B8">
      <w:pPr>
        <w:pStyle w:val="ListParagraph"/>
        <w:numPr>
          <w:ilvl w:val="1"/>
          <w:numId w:val="32"/>
        </w:numPr>
      </w:pPr>
      <w:r>
        <w:t>Rule Status: Production</w:t>
      </w:r>
    </w:p>
    <w:p w14:paraId="3CB2B5B1" w14:textId="77777777" w:rsidR="00A826B8" w:rsidRDefault="00A826B8" w:rsidP="00A826B8">
      <w:pPr>
        <w:pStyle w:val="ListParagraph"/>
        <w:numPr>
          <w:ilvl w:val="1"/>
          <w:numId w:val="32"/>
        </w:numPr>
      </w:pPr>
      <w:r>
        <w:t>Base-rule regular expression:</w:t>
      </w:r>
    </w:p>
    <w:p w14:paraId="2EF111DB" w14:textId="201162B9" w:rsidR="00A826B8" w:rsidRPr="00B849CB" w:rsidRDefault="002C7B25" w:rsidP="00A826B8">
      <w:pPr>
        <w:pStyle w:val="CodeSnippet"/>
        <w:rPr>
          <w:rFonts w:ascii="Helvetica Neue" w:hAnsi="Helvetica Neue"/>
          <w:color w:val="404040" w:themeColor="text1" w:themeTint="BF"/>
        </w:rPr>
      </w:pPr>
      <w:r w:rsidRPr="002C7B25">
        <w:lastRenderedPageBreak/>
        <w:t>MSGDLV.*?recipient=\"(?&lt;login&gt;(?&lt;login&gt;[^@]+)@(?&lt;domainorigin&gt;[^"]+)|[^\"]+)?\"\s+sender=\"(?&lt;object&gt;(?&lt;object&gt;(?&lt;account&gt;[^@]+)@(?&lt;domain&gt;[^\"]+))|[^\"]+)?\"\s+senderIP=\"(?&lt;sip&gt;(?&lt;sip&gt;\d+\.\d+\.\d+\.\d+)|[^\"]+)?\".*?threatsInfoMap="\[{(?:\\"[^"]+\":\\"[^"]+\",){5}\\\"threat\\\":\\\"(?&lt;url&gt;[^\\]+)\\.*?subject="(?&lt;subject&gt;[^"]+)".*?completelyRewritten="(?&lt;command&gt;[^"]+)\".*?messageParts=\"(?&lt;vendorinfo&gt;.*?md5\\":\\"(?&lt;hash&gt;[^\\]+)\\"[^\"]+\"filename\\\":\\\"(?&lt;object&gt;[^\\]+).*})\\]</w:t>
      </w:r>
    </w:p>
    <w:p w14:paraId="7146CE21" w14:textId="77777777" w:rsidR="00A826B8" w:rsidRDefault="00A826B8" w:rsidP="00A826B8">
      <w:pPr>
        <w:pStyle w:val="ListParagraph"/>
        <w:numPr>
          <w:ilvl w:val="1"/>
          <w:numId w:val="32"/>
        </w:numPr>
      </w:pPr>
      <w:r>
        <w:t>Select Custom Log Source Type: Proofpoint Tap</w:t>
      </w:r>
    </w:p>
    <w:p w14:paraId="370C461E" w14:textId="5416E462" w:rsidR="00A826B8" w:rsidRDefault="00A826B8" w:rsidP="002C7B25">
      <w:pPr>
        <w:pStyle w:val="ListParagraph"/>
        <w:numPr>
          <w:ilvl w:val="1"/>
          <w:numId w:val="32"/>
        </w:numPr>
      </w:pPr>
      <w:r>
        <w:t>Save the MPE Rule</w:t>
      </w:r>
    </w:p>
    <w:p w14:paraId="21A78471" w14:textId="6B8BDF84" w:rsidR="00487BBD" w:rsidRDefault="00487BBD" w:rsidP="00487BBD">
      <w:pPr>
        <w:pStyle w:val="ListParagraph"/>
        <w:numPr>
          <w:ilvl w:val="0"/>
          <w:numId w:val="32"/>
        </w:numPr>
      </w:pPr>
      <w:r>
        <w:t>Add a base catch-all MPE Processing Rule (Deployment Manager &gt; Knowledge &gt; MPE Rule Builder)</w:t>
      </w:r>
    </w:p>
    <w:p w14:paraId="3290975A" w14:textId="30C33E46" w:rsidR="00487BBD" w:rsidRDefault="00487BBD" w:rsidP="00487BBD">
      <w:pPr>
        <w:pStyle w:val="ListParagraph"/>
        <w:numPr>
          <w:ilvl w:val="1"/>
          <w:numId w:val="32"/>
        </w:numPr>
      </w:pPr>
      <w:r>
        <w:t xml:space="preserve">Rule Name: </w:t>
      </w:r>
      <w:r w:rsidR="008849AD">
        <w:t xml:space="preserve">Proofpoint </w:t>
      </w:r>
      <w:proofErr w:type="spellStart"/>
      <w:r w:rsidR="008849AD">
        <w:t>CatchAll</w:t>
      </w:r>
      <w:proofErr w:type="spellEnd"/>
      <w:r w:rsidR="008849AD">
        <w:t xml:space="preserve"> </w:t>
      </w:r>
      <w:proofErr w:type="spellStart"/>
      <w:r w:rsidR="008849AD">
        <w:t>lvl</w:t>
      </w:r>
      <w:proofErr w:type="spellEnd"/>
      <w:r w:rsidR="008849AD">
        <w:t xml:space="preserve"> 1</w:t>
      </w:r>
    </w:p>
    <w:p w14:paraId="700B294A" w14:textId="77777777" w:rsidR="00487BBD" w:rsidRDefault="00487BBD" w:rsidP="00487BBD">
      <w:pPr>
        <w:pStyle w:val="ListParagraph"/>
        <w:numPr>
          <w:ilvl w:val="1"/>
          <w:numId w:val="32"/>
        </w:numPr>
      </w:pPr>
      <w:r>
        <w:t xml:space="preserve">Common Event: </w:t>
      </w:r>
      <w:r w:rsidRPr="005E473E">
        <w:t>Phishing Activity</w:t>
      </w:r>
    </w:p>
    <w:p w14:paraId="773BF4AA" w14:textId="77777777" w:rsidR="00487BBD" w:rsidRDefault="00487BBD" w:rsidP="00487BBD">
      <w:pPr>
        <w:pStyle w:val="ListParagraph"/>
        <w:numPr>
          <w:ilvl w:val="1"/>
          <w:numId w:val="32"/>
        </w:numPr>
      </w:pPr>
      <w:r>
        <w:t>Rule Status: Production</w:t>
      </w:r>
    </w:p>
    <w:p w14:paraId="52261677" w14:textId="77777777" w:rsidR="00487BBD" w:rsidRDefault="00487BBD" w:rsidP="00487BBD">
      <w:pPr>
        <w:pStyle w:val="ListParagraph"/>
        <w:numPr>
          <w:ilvl w:val="1"/>
          <w:numId w:val="32"/>
        </w:numPr>
      </w:pPr>
      <w:r>
        <w:t>Base-rule regular expression:</w:t>
      </w:r>
    </w:p>
    <w:p w14:paraId="1A38C50D" w14:textId="37F54E02" w:rsidR="00487BBD" w:rsidRPr="00B849CB" w:rsidRDefault="00487BBD" w:rsidP="00487BBD">
      <w:pPr>
        <w:pStyle w:val="CodeSnippet"/>
        <w:rPr>
          <w:rFonts w:ascii="Helvetica Neue" w:hAnsi="Helvetica Neue"/>
          <w:color w:val="404040" w:themeColor="text1" w:themeTint="BF"/>
        </w:rPr>
      </w:pPr>
      <w:r w:rsidRPr="00B849CB">
        <w:t>^.</w:t>
      </w:r>
      <w:r w:rsidR="008849AD">
        <w:t>*</w:t>
      </w:r>
    </w:p>
    <w:p w14:paraId="0EEC33D4" w14:textId="77777777" w:rsidR="00487BBD" w:rsidRDefault="00487BBD" w:rsidP="00487BBD">
      <w:pPr>
        <w:pStyle w:val="ListParagraph"/>
        <w:numPr>
          <w:ilvl w:val="1"/>
          <w:numId w:val="32"/>
        </w:numPr>
      </w:pPr>
      <w:r>
        <w:t>Select Custom Log Source Type: Proofpoint Tap</w:t>
      </w:r>
    </w:p>
    <w:p w14:paraId="5E6D4972" w14:textId="7DB9D72C" w:rsidR="00487BBD" w:rsidRDefault="00487BBD" w:rsidP="008849AD">
      <w:pPr>
        <w:pStyle w:val="ListParagraph"/>
        <w:numPr>
          <w:ilvl w:val="1"/>
          <w:numId w:val="32"/>
        </w:numPr>
      </w:pPr>
      <w:r>
        <w:t>Save the MPE Rule</w:t>
      </w:r>
    </w:p>
    <w:p w14:paraId="40DBB305" w14:textId="7BCF59E0" w:rsidR="005E473E" w:rsidRDefault="005E473E" w:rsidP="005E473E">
      <w:pPr>
        <w:pStyle w:val="ListParagraph"/>
        <w:numPr>
          <w:ilvl w:val="0"/>
          <w:numId w:val="32"/>
        </w:numPr>
      </w:pPr>
      <w:r>
        <w:t xml:space="preserve">Enable the </w:t>
      </w:r>
      <w:r w:rsidR="008849AD">
        <w:t>two new</w:t>
      </w:r>
      <w:r>
        <w:t xml:space="preserve"> MPE Rule within the Proofpoint TAP Log Processing Policy (Deployment Manager &gt; Log Processing Policy)</w:t>
      </w:r>
    </w:p>
    <w:p w14:paraId="476F97D0" w14:textId="77777777" w:rsidR="005E473E" w:rsidRDefault="005E473E" w:rsidP="005E473E">
      <w:pPr>
        <w:pStyle w:val="ListParagraph"/>
        <w:numPr>
          <w:ilvl w:val="1"/>
          <w:numId w:val="32"/>
        </w:numPr>
      </w:pPr>
      <w:r>
        <w:t>Open the Proofpoint TAP processing policy</w:t>
      </w:r>
    </w:p>
    <w:p w14:paraId="1F1FEDF7" w14:textId="36FDEE81" w:rsidR="00855CAB" w:rsidRDefault="008849AD" w:rsidP="005E473E">
      <w:pPr>
        <w:pStyle w:val="ListParagraph"/>
        <w:numPr>
          <w:ilvl w:val="1"/>
          <w:numId w:val="32"/>
        </w:numPr>
      </w:pPr>
      <w:r>
        <w:t xml:space="preserve">Select the CLKPER and Proofpoint </w:t>
      </w:r>
      <w:proofErr w:type="spellStart"/>
      <w:r>
        <w:t>CatchAll</w:t>
      </w:r>
      <w:proofErr w:type="spellEnd"/>
      <w:r>
        <w:t xml:space="preserve"> rules</w:t>
      </w:r>
    </w:p>
    <w:p w14:paraId="26F8E9AF" w14:textId="46B39977" w:rsidR="005E473E" w:rsidRDefault="00855CAB" w:rsidP="00855CAB">
      <w:pPr>
        <w:pStyle w:val="ListParagraph"/>
        <w:numPr>
          <w:ilvl w:val="1"/>
          <w:numId w:val="32"/>
        </w:numPr>
      </w:pPr>
      <w:r>
        <w:t>Enable the rule</w:t>
      </w:r>
      <w:r w:rsidR="008849AD">
        <w:t>s</w:t>
      </w:r>
    </w:p>
    <w:p w14:paraId="3629A6F5" w14:textId="77777777" w:rsidR="005E473E" w:rsidRDefault="005E473E" w:rsidP="005E473E">
      <w:pPr>
        <w:pStyle w:val="ListParagraph"/>
        <w:numPr>
          <w:ilvl w:val="0"/>
          <w:numId w:val="32"/>
        </w:numPr>
      </w:pPr>
      <w:r>
        <w:t>Create a new log source from the system monitor agent where the PP_TAP directory was installed (Deployment Manager &gt; System Monitor Agents &gt; Properties of Agent)</w:t>
      </w:r>
    </w:p>
    <w:p w14:paraId="76F6CA4F" w14:textId="77777777" w:rsidR="005E473E" w:rsidRDefault="005E473E" w:rsidP="005E473E">
      <w:pPr>
        <w:pStyle w:val="ListParagraph"/>
        <w:numPr>
          <w:ilvl w:val="0"/>
          <w:numId w:val="32"/>
        </w:numPr>
      </w:pPr>
      <w:r>
        <w:t xml:space="preserve">Edit the Log Message Source Properties </w:t>
      </w:r>
    </w:p>
    <w:p w14:paraId="74BC3993" w14:textId="77777777" w:rsidR="005E473E" w:rsidRDefault="005E473E" w:rsidP="005E473E">
      <w:pPr>
        <w:pStyle w:val="ListParagraph"/>
        <w:numPr>
          <w:ilvl w:val="1"/>
          <w:numId w:val="32"/>
        </w:numPr>
      </w:pPr>
      <w:r>
        <w:t>Basic Configuration</w:t>
      </w:r>
    </w:p>
    <w:p w14:paraId="73F9A66C" w14:textId="77777777" w:rsidR="005E473E" w:rsidRDefault="005E473E" w:rsidP="005E473E">
      <w:pPr>
        <w:pStyle w:val="ListParagraph"/>
        <w:numPr>
          <w:ilvl w:val="2"/>
          <w:numId w:val="32"/>
        </w:numPr>
      </w:pPr>
      <w:r>
        <w:t>Log Message Source Type: Proofpoint TAP</w:t>
      </w:r>
    </w:p>
    <w:p w14:paraId="4B727E56" w14:textId="4D7F1665" w:rsidR="005E473E" w:rsidRDefault="005E473E" w:rsidP="005E473E">
      <w:pPr>
        <w:pStyle w:val="ListParagraph"/>
        <w:numPr>
          <w:ilvl w:val="2"/>
          <w:numId w:val="32"/>
        </w:numPr>
      </w:pPr>
      <w:r>
        <w:t xml:space="preserve">Log Message Source Name: </w:t>
      </w:r>
      <w:proofErr w:type="spellStart"/>
      <w:r w:rsidR="00BF3BD7">
        <w:t>foobarhostname</w:t>
      </w:r>
      <w:proofErr w:type="spellEnd"/>
      <w:r w:rsidRPr="005E473E">
        <w:t xml:space="preserve"> Proofpoint TAP</w:t>
      </w:r>
    </w:p>
    <w:p w14:paraId="026581E3" w14:textId="77777777" w:rsidR="005E473E" w:rsidRDefault="005E473E" w:rsidP="005E473E">
      <w:pPr>
        <w:pStyle w:val="ListParagraph"/>
        <w:numPr>
          <w:ilvl w:val="2"/>
          <w:numId w:val="32"/>
        </w:numPr>
      </w:pPr>
      <w:r>
        <w:t>Log Message Processing Mode: MPE Processing Enabled, Event Forwarding Enabled</w:t>
      </w:r>
    </w:p>
    <w:p w14:paraId="0B349060" w14:textId="77777777" w:rsidR="005E473E" w:rsidRDefault="005E473E" w:rsidP="005E473E">
      <w:pPr>
        <w:pStyle w:val="ListParagraph"/>
        <w:numPr>
          <w:ilvl w:val="2"/>
          <w:numId w:val="32"/>
        </w:numPr>
      </w:pPr>
      <w:r>
        <w:t>Log Message Processing Engine (MPE) Policy: Proofpoint TAP</w:t>
      </w:r>
    </w:p>
    <w:p w14:paraId="7A935B1C" w14:textId="77777777" w:rsidR="005E473E" w:rsidRDefault="005E473E" w:rsidP="005E473E">
      <w:pPr>
        <w:pStyle w:val="ListParagraph"/>
        <w:numPr>
          <w:ilvl w:val="2"/>
          <w:numId w:val="32"/>
        </w:numPr>
      </w:pPr>
      <w:r>
        <w:t xml:space="preserve">Do not Forward Logs to LogRhythm </w:t>
      </w:r>
      <w:proofErr w:type="spellStart"/>
      <w:r>
        <w:t>LogMart</w:t>
      </w:r>
      <w:proofErr w:type="spellEnd"/>
    </w:p>
    <w:p w14:paraId="021B46C4" w14:textId="77777777" w:rsidR="005E473E" w:rsidRDefault="005E473E" w:rsidP="005E473E">
      <w:pPr>
        <w:pStyle w:val="ListParagraph"/>
        <w:numPr>
          <w:ilvl w:val="1"/>
          <w:numId w:val="32"/>
        </w:numPr>
      </w:pPr>
      <w:r>
        <w:t>Flat File Settings</w:t>
      </w:r>
    </w:p>
    <w:p w14:paraId="6B766C4C" w14:textId="77777777" w:rsidR="005E473E" w:rsidRDefault="005E473E" w:rsidP="005E473E">
      <w:pPr>
        <w:pStyle w:val="ListParagraph"/>
        <w:numPr>
          <w:ilvl w:val="2"/>
          <w:numId w:val="32"/>
        </w:numPr>
      </w:pPr>
      <w:r>
        <w:t xml:space="preserve">File Path: </w:t>
      </w:r>
      <w:r w:rsidRPr="005E473E">
        <w:t>C:\Program Files\LogRhythm\LogRhythm System Monitor\PP_TAP\Events\PP_TAP.txt</w:t>
      </w:r>
    </w:p>
    <w:p w14:paraId="39258810" w14:textId="48C11290" w:rsidR="005E473E" w:rsidRDefault="005E473E" w:rsidP="005E473E">
      <w:pPr>
        <w:pStyle w:val="ListParagraph"/>
        <w:numPr>
          <w:ilvl w:val="2"/>
          <w:numId w:val="32"/>
        </w:numPr>
      </w:pPr>
      <w:r>
        <w:t xml:space="preserve">Date Parsing Format: Proofpoint TAP </w:t>
      </w:r>
    </w:p>
    <w:p w14:paraId="6FE1A04E" w14:textId="77777777" w:rsidR="005E473E" w:rsidRDefault="005E473E" w:rsidP="005E473E">
      <w:pPr>
        <w:pStyle w:val="ListParagraph"/>
        <w:numPr>
          <w:ilvl w:val="3"/>
          <w:numId w:val="32"/>
        </w:numPr>
      </w:pPr>
      <w:r>
        <w:t>Click the […] to open the Date Format Manager</w:t>
      </w:r>
    </w:p>
    <w:p w14:paraId="3DCFD004" w14:textId="77777777" w:rsidR="005E473E" w:rsidRDefault="005E473E" w:rsidP="005E473E">
      <w:pPr>
        <w:pStyle w:val="ListParagraph"/>
        <w:numPr>
          <w:ilvl w:val="3"/>
          <w:numId w:val="32"/>
        </w:numPr>
      </w:pPr>
      <w:r>
        <w:t>Right click the window to create a New Date Format</w:t>
      </w:r>
    </w:p>
    <w:p w14:paraId="686BF0B5" w14:textId="77777777" w:rsidR="005E473E" w:rsidRDefault="005E473E" w:rsidP="005E473E">
      <w:pPr>
        <w:pStyle w:val="ListParagraph"/>
        <w:numPr>
          <w:ilvl w:val="4"/>
          <w:numId w:val="32"/>
        </w:numPr>
      </w:pPr>
      <w:r>
        <w:t>Name:</w:t>
      </w:r>
      <w:r w:rsidRPr="005E473E">
        <w:t xml:space="preserve"> Proofpoint TAP</w:t>
      </w:r>
    </w:p>
    <w:p w14:paraId="0FFE45FE" w14:textId="5CB2CA8B" w:rsidR="00CD46F3" w:rsidRDefault="005E473E" w:rsidP="0070500E">
      <w:pPr>
        <w:pStyle w:val="ListParagraph"/>
        <w:numPr>
          <w:ilvl w:val="4"/>
          <w:numId w:val="32"/>
        </w:numPr>
      </w:pPr>
      <w:r>
        <w:t xml:space="preserve">Regex: </w:t>
      </w:r>
      <w:r w:rsidR="00465A4E">
        <w:t>&lt;</w:t>
      </w:r>
      <w:r w:rsidR="00EB0392" w:rsidRPr="00EB0392">
        <w:t>UTC&gt;&lt;</w:t>
      </w:r>
      <w:proofErr w:type="spellStart"/>
      <w:r w:rsidR="00EB0392" w:rsidRPr="00EB0392">
        <w:t>yy</w:t>
      </w:r>
      <w:proofErr w:type="spellEnd"/>
      <w:r w:rsidR="00EB0392" w:rsidRPr="00EB0392">
        <w:t>&gt;-&lt;M&gt;-&lt;d&gt;T&lt;h&gt;:&lt;m&gt;:&lt;s&gt;Z</w:t>
      </w:r>
    </w:p>
    <w:p w14:paraId="28CFECE1" w14:textId="05C4DD0E" w:rsidR="00855CAB" w:rsidRDefault="00EF21FE" w:rsidP="00855CAB">
      <w:pPr>
        <w:pStyle w:val="ListParagraph"/>
        <w:ind w:left="0" w:firstLine="0"/>
      </w:pPr>
      <w:r>
        <w:rPr>
          <w:noProof/>
        </w:rPr>
        <mc:AlternateContent>
          <mc:Choice Requires="wps">
            <w:drawing>
              <wp:anchor distT="0" distB="0" distL="114300" distR="114300" simplePos="0" relativeHeight="251658241" behindDoc="0" locked="0" layoutInCell="1" allowOverlap="1" wp14:anchorId="30E49BCA" wp14:editId="6688B215">
                <wp:simplePos x="0" y="0"/>
                <wp:positionH relativeFrom="column">
                  <wp:posOffset>1494064</wp:posOffset>
                </wp:positionH>
                <wp:positionV relativeFrom="paragraph">
                  <wp:posOffset>400141</wp:posOffset>
                </wp:positionV>
                <wp:extent cx="652598" cy="612321"/>
                <wp:effectExtent l="0" t="0" r="0" b="0"/>
                <wp:wrapNone/>
                <wp:docPr id="3" name="Rectangle 3"/>
                <wp:cNvGraphicFramePr/>
                <a:graphic xmlns:a="http://schemas.openxmlformats.org/drawingml/2006/main">
                  <a:graphicData uri="http://schemas.microsoft.com/office/word/2010/wordprocessingShape">
                    <wps:wsp>
                      <wps:cNvSpPr/>
                      <wps:spPr>
                        <a:xfrm>
                          <a:off x="0" y="0"/>
                          <a:ext cx="652598" cy="61232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B48F80" id="Rectangle 3" o:spid="_x0000_s1026" style="position:absolute;margin-left:117.65pt;margin-top:31.5pt;width:51.4pt;height:48.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" fillcolor="white [3212]" stroked="f" strokeweight="1pt"/>
            </w:pict>
          </mc:Fallback>
        </mc:AlternateContent>
      </w:r>
      <w:r w:rsidR="009C245E" w:rsidRPr="009C245E">
        <w:rPr>
          <w:noProof/>
        </w:rPr>
        <w:drawing>
          <wp:inline distT="0" distB="0" distL="0" distR="0" wp14:anchorId="273B4CD3" wp14:editId="00FF9F01">
            <wp:extent cx="6858000" cy="10756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1075690"/>
                    </a:xfrm>
                    <a:prstGeom prst="rect">
                      <a:avLst/>
                    </a:prstGeom>
                  </pic:spPr>
                </pic:pic>
              </a:graphicData>
            </a:graphic>
          </wp:inline>
        </w:drawing>
      </w:r>
    </w:p>
    <w:p w14:paraId="6C610334" w14:textId="60C4C6AB" w:rsidR="00A65B90" w:rsidRDefault="00A65B90" w:rsidP="00855CAB">
      <w:pPr>
        <w:pStyle w:val="ListParagraph"/>
        <w:ind w:left="0" w:firstLine="0"/>
      </w:pPr>
    </w:p>
    <w:p w14:paraId="2A95459B" w14:textId="26933FA4" w:rsidR="00A65B90" w:rsidRDefault="00A65B90" w:rsidP="0044441D">
      <w:pPr>
        <w:pStyle w:val="Heading4"/>
      </w:pPr>
      <w:r>
        <w:lastRenderedPageBreak/>
        <w:t>Creating AIE Alarms with Proofpoint TAP CLKPER Events</w:t>
      </w:r>
    </w:p>
    <w:p w14:paraId="780673CC" w14:textId="77777777" w:rsidR="00A65B90" w:rsidRDefault="00A65B90" w:rsidP="00855CAB">
      <w:pPr>
        <w:pStyle w:val="ListParagraph"/>
        <w:ind w:left="0" w:firstLine="0"/>
      </w:pPr>
    </w:p>
    <w:p w14:paraId="1D1BB572" w14:textId="5B75F5D0" w:rsidR="00F23105" w:rsidRDefault="005E1EF6" w:rsidP="00A65B90">
      <w:pPr>
        <w:pStyle w:val="ListParagraph"/>
        <w:numPr>
          <w:ilvl w:val="0"/>
          <w:numId w:val="35"/>
        </w:numPr>
      </w:pPr>
      <w:r>
        <w:t xml:space="preserve">Once a URL Defense Alert is generated within Proofpoint TAP, </w:t>
      </w:r>
      <w:r w:rsidR="00F23105">
        <w:t>an event log will be collected by LogRhythm</w:t>
      </w:r>
      <w:r w:rsidR="00AE52EA">
        <w:t>. Sample log:</w:t>
      </w:r>
    </w:p>
    <w:p w14:paraId="0F146422" w14:textId="7196AD78" w:rsidR="00481DF2" w:rsidRDefault="00F23105" w:rsidP="00481DF2">
      <w:pPr>
        <w:pStyle w:val="CodeSnippet"/>
      </w:pPr>
      <w:r w:rsidRPr="00F23105">
        <w:t xml:space="preserve">&lt;33&gt;1 2019-10-01T14:07:00Z - </w:t>
      </w:r>
      <w:proofErr w:type="spellStart"/>
      <w:r w:rsidRPr="00F23105">
        <w:t>ProofpointTAP</w:t>
      </w:r>
      <w:proofErr w:type="spellEnd"/>
      <w:r w:rsidRPr="00F23105">
        <w:t xml:space="preserve"> - CLKPER [tapclk@21139 </w:t>
      </w:r>
      <w:proofErr w:type="spellStart"/>
      <w:r w:rsidRPr="00F23105">
        <w:t>clickTime</w:t>
      </w:r>
      <w:proofErr w:type="spellEnd"/>
      <w:r w:rsidRPr="00F23105">
        <w:t xml:space="preserve">="2019-10-01T14:07:00Z" </w:t>
      </w:r>
      <w:proofErr w:type="spellStart"/>
      <w:r w:rsidRPr="00F23105">
        <w:t>threatTime</w:t>
      </w:r>
      <w:proofErr w:type="spellEnd"/>
      <w:r w:rsidRPr="00F23105">
        <w:t>="2019-10-01T14:14:06Z" class="phish" recipient="</w:t>
      </w:r>
      <w:r>
        <w:t>foo.bar</w:t>
      </w:r>
      <w:r w:rsidRPr="00F23105">
        <w:t>@</w:t>
      </w:r>
      <w:r w:rsidR="00361E8D">
        <w:t>domain</w:t>
      </w:r>
      <w:r w:rsidRPr="00F23105">
        <w:t xml:space="preserve">.com" sender="rita.geehan@optimityadvisors.com" </w:t>
      </w:r>
      <w:proofErr w:type="spellStart"/>
      <w:r w:rsidRPr="00F23105">
        <w:t>senderIP</w:t>
      </w:r>
      <w:proofErr w:type="spellEnd"/>
      <w:r w:rsidRPr="00F23105">
        <w:t>="40.107.81.108" GUID="Lr3-D1MXBj</w:t>
      </w:r>
      <w:r w:rsidR="00361E8D">
        <w:t>ADWD</w:t>
      </w:r>
      <w:r w:rsidRPr="00F23105">
        <w:t>E7iDIOb1</w:t>
      </w:r>
      <w:r w:rsidR="00361E8D">
        <w:t>awdaq</w:t>
      </w:r>
      <w:r w:rsidRPr="00F23105">
        <w:t xml:space="preserve">eT4" url="https://parksidetiles-my.sharepoint.com/:o:/g/personal/e_tuttlebury_parkside_co_uk/EgX9faiUAE9MsrG6TYUMFLcBGXhZ4HxaIy_Oyl28He-JrQ?e=9j9PtV" </w:t>
      </w:r>
      <w:proofErr w:type="spellStart"/>
      <w:r w:rsidRPr="00F23105">
        <w:t>threatURL</w:t>
      </w:r>
      <w:proofErr w:type="spellEnd"/>
      <w:r w:rsidRPr="00F23105">
        <w:t>="https://threatinsight.proofpoint.com/</w:t>
      </w:r>
      <w:r w:rsidR="009564D6">
        <w:t>URLID</w:t>
      </w:r>
      <w:r w:rsidRPr="00F23105">
        <w:t xml:space="preserve">" </w:t>
      </w:r>
      <w:proofErr w:type="spellStart"/>
      <w:r w:rsidRPr="00F23105">
        <w:t>threatID</w:t>
      </w:r>
      <w:proofErr w:type="spellEnd"/>
      <w:r w:rsidRPr="00F23105">
        <w:t>="</w:t>
      </w:r>
      <w:r w:rsidR="009564D6">
        <w:t>THREATID</w:t>
      </w:r>
      <w:r w:rsidRPr="00F23105">
        <w:t xml:space="preserve">" </w:t>
      </w:r>
      <w:proofErr w:type="spellStart"/>
      <w:r w:rsidRPr="00F23105">
        <w:t>threatStatus</w:t>
      </w:r>
      <w:proofErr w:type="spellEnd"/>
      <w:r w:rsidRPr="00F23105">
        <w:t xml:space="preserve">="active" </w:t>
      </w:r>
      <w:proofErr w:type="spellStart"/>
      <w:r w:rsidRPr="00F23105">
        <w:t>clickIP</w:t>
      </w:r>
      <w:proofErr w:type="spellEnd"/>
      <w:r w:rsidRPr="00F23105">
        <w:t>="20.</w:t>
      </w:r>
      <w:r w:rsidR="009564D6">
        <w:t>1</w:t>
      </w:r>
      <w:r w:rsidRPr="00F23105">
        <w:t xml:space="preserve">5.105.8" </w:t>
      </w:r>
      <w:proofErr w:type="spellStart"/>
      <w:r w:rsidRPr="00F23105">
        <w:t>campaignID</w:t>
      </w:r>
      <w:proofErr w:type="spellEnd"/>
      <w:r w:rsidRPr="00F23105">
        <w:t xml:space="preserve">="null" messageID="&lt;C13E8B9F-F89B-4EE0-AC66-B05C20014CCD@optimityadvisors.com&gt;" </w:t>
      </w:r>
      <w:proofErr w:type="spellStart"/>
      <w:r w:rsidRPr="00F23105">
        <w:t>userAgent</w:t>
      </w:r>
      <w:proofErr w:type="spellEnd"/>
      <w:r w:rsidRPr="00F23105">
        <w:t xml:space="preserve">="Mozilla/5.0 (Windows NT 10.0; Win64; x64) </w:t>
      </w:r>
      <w:proofErr w:type="spellStart"/>
      <w:r w:rsidRPr="00F23105">
        <w:t>AppleWebKit</w:t>
      </w:r>
      <w:proofErr w:type="spellEnd"/>
      <w:r w:rsidRPr="00F23105">
        <w:t>/537.36 (KHTML, like Gecko) Chrome/72.0.3626.121 Safari/537.36"]</w:t>
      </w:r>
    </w:p>
    <w:p w14:paraId="45EC3404" w14:textId="221A0BF9" w:rsidR="00AE52EA" w:rsidRDefault="00A70741" w:rsidP="00A65B90">
      <w:pPr>
        <w:pStyle w:val="ListParagraph"/>
        <w:numPr>
          <w:ilvl w:val="0"/>
          <w:numId w:val="35"/>
        </w:numPr>
      </w:pPr>
      <w:r>
        <w:t xml:space="preserve">After parsing </w:t>
      </w:r>
      <w:r w:rsidR="00C37E30">
        <w:t xml:space="preserve">LogRhythm will generate </w:t>
      </w:r>
      <w:r w:rsidR="002B6FFF">
        <w:t>a log classified as an “Attack” with a “Phishing Attack”</w:t>
      </w:r>
      <w:r w:rsidR="00811016">
        <w:t xml:space="preserve">. </w:t>
      </w:r>
      <w:r w:rsidR="00811016" w:rsidRPr="00811016">
        <w:rPr>
          <w:noProof/>
        </w:rPr>
        <w:drawing>
          <wp:inline distT="0" distB="0" distL="0" distR="0" wp14:anchorId="3E6391CE" wp14:editId="0CDD5532">
            <wp:extent cx="4660900" cy="2362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0900" cy="2362200"/>
                    </a:xfrm>
                    <a:prstGeom prst="rect">
                      <a:avLst/>
                    </a:prstGeom>
                  </pic:spPr>
                </pic:pic>
              </a:graphicData>
            </a:graphic>
          </wp:inline>
        </w:drawing>
      </w:r>
    </w:p>
    <w:p w14:paraId="5C4A1AC2" w14:textId="6D0FC2BC" w:rsidR="00811016" w:rsidRDefault="004F724D" w:rsidP="00A65B90">
      <w:pPr>
        <w:pStyle w:val="ListParagraph"/>
        <w:numPr>
          <w:ilvl w:val="0"/>
          <w:numId w:val="35"/>
        </w:numPr>
      </w:pPr>
      <w:r>
        <w:t>Set up a new LogRhythm AIE Alarm</w:t>
      </w:r>
      <w:r w:rsidR="00272EBE">
        <w:t xml:space="preserve"> with a Log Observed</w:t>
      </w:r>
      <w:r w:rsidR="00BB65C0">
        <w:t xml:space="preserve"> Block</w:t>
      </w:r>
      <w:r>
        <w:t>:</w:t>
      </w:r>
    </w:p>
    <w:p w14:paraId="10AE8529" w14:textId="3289FC52" w:rsidR="00BB65C0" w:rsidRDefault="00BB65C0" w:rsidP="00A65B90">
      <w:pPr>
        <w:pStyle w:val="ListParagraph"/>
        <w:numPr>
          <w:ilvl w:val="1"/>
          <w:numId w:val="35"/>
        </w:numPr>
      </w:pPr>
      <w:r w:rsidRPr="00BB65C0">
        <w:rPr>
          <w:noProof/>
        </w:rPr>
        <w:drawing>
          <wp:inline distT="0" distB="0" distL="0" distR="0" wp14:anchorId="316FEE17" wp14:editId="58755E49">
            <wp:extent cx="6858000" cy="2249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2249805"/>
                    </a:xfrm>
                    <a:prstGeom prst="rect">
                      <a:avLst/>
                    </a:prstGeom>
                  </pic:spPr>
                </pic:pic>
              </a:graphicData>
            </a:graphic>
          </wp:inline>
        </w:drawing>
      </w:r>
    </w:p>
    <w:p w14:paraId="3B4B8529" w14:textId="77777777" w:rsidR="00585ACF" w:rsidRDefault="00585ACF" w:rsidP="00A65B90">
      <w:pPr>
        <w:pStyle w:val="ListParagraph"/>
        <w:numPr>
          <w:ilvl w:val="1"/>
          <w:numId w:val="35"/>
        </w:numPr>
      </w:pPr>
    </w:p>
    <w:p w14:paraId="72A1B64B" w14:textId="723A2862" w:rsidR="00F56310" w:rsidRDefault="00585ACF" w:rsidP="00A65B90">
      <w:pPr>
        <w:pStyle w:val="ListParagraph"/>
        <w:numPr>
          <w:ilvl w:val="1"/>
          <w:numId w:val="35"/>
        </w:numPr>
      </w:pPr>
      <w:r w:rsidRPr="00585ACF">
        <w:rPr>
          <w:noProof/>
        </w:rPr>
        <w:drawing>
          <wp:inline distT="0" distB="0" distL="0" distR="0" wp14:anchorId="3C2C3C13" wp14:editId="1ED68818">
            <wp:extent cx="5168752" cy="3106994"/>
            <wp:effectExtent l="0" t="0" r="63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9243" cy="3113300"/>
                    </a:xfrm>
                    <a:prstGeom prst="rect">
                      <a:avLst/>
                    </a:prstGeom>
                  </pic:spPr>
                </pic:pic>
              </a:graphicData>
            </a:graphic>
          </wp:inline>
        </w:drawing>
      </w:r>
      <w:r w:rsidR="00061347" w:rsidRPr="00061347">
        <w:rPr>
          <w:noProof/>
        </w:rPr>
        <w:t xml:space="preserve"> </w:t>
      </w:r>
      <w:r w:rsidR="00061347" w:rsidRPr="00061347">
        <w:rPr>
          <w:noProof/>
        </w:rPr>
        <w:drawing>
          <wp:inline distT="0" distB="0" distL="0" distR="0" wp14:anchorId="77BDCDFF" wp14:editId="601D53ED">
            <wp:extent cx="4885587" cy="1257134"/>
            <wp:effectExtent l="0" t="0" r="444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31630" cy="1268981"/>
                    </a:xfrm>
                    <a:prstGeom prst="rect">
                      <a:avLst/>
                    </a:prstGeom>
                  </pic:spPr>
                </pic:pic>
              </a:graphicData>
            </a:graphic>
          </wp:inline>
        </w:drawing>
      </w:r>
    </w:p>
    <w:p w14:paraId="3C5B6644" w14:textId="64026FC0" w:rsidR="004F724D" w:rsidRDefault="00525EEE" w:rsidP="00A65B90">
      <w:pPr>
        <w:pStyle w:val="ListParagraph"/>
        <w:numPr>
          <w:ilvl w:val="1"/>
          <w:numId w:val="35"/>
        </w:numPr>
      </w:pPr>
      <w:r w:rsidRPr="00525EEE">
        <w:rPr>
          <w:noProof/>
        </w:rPr>
        <w:drawing>
          <wp:inline distT="0" distB="0" distL="0" distR="0" wp14:anchorId="4C85F549" wp14:editId="53A7977E">
            <wp:extent cx="4901381" cy="324308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04625" cy="3245227"/>
                    </a:xfrm>
                    <a:prstGeom prst="rect">
                      <a:avLst/>
                    </a:prstGeom>
                  </pic:spPr>
                </pic:pic>
              </a:graphicData>
            </a:graphic>
          </wp:inline>
        </w:drawing>
      </w:r>
    </w:p>
    <w:p w14:paraId="1F7BB761" w14:textId="58BEA42D" w:rsidR="008F09D8" w:rsidRDefault="00DA1C77" w:rsidP="00A65B90">
      <w:pPr>
        <w:pStyle w:val="ListParagraph"/>
        <w:numPr>
          <w:ilvl w:val="1"/>
          <w:numId w:val="35"/>
        </w:numPr>
      </w:pPr>
      <w:r w:rsidRPr="00DA1C77">
        <w:rPr>
          <w:noProof/>
        </w:rPr>
        <w:lastRenderedPageBreak/>
        <w:drawing>
          <wp:inline distT="0" distB="0" distL="0" distR="0" wp14:anchorId="22B22CEB" wp14:editId="6B92CFE1">
            <wp:extent cx="5739834" cy="3028294"/>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9408" cy="3033345"/>
                    </a:xfrm>
                    <a:prstGeom prst="rect">
                      <a:avLst/>
                    </a:prstGeom>
                  </pic:spPr>
                </pic:pic>
              </a:graphicData>
            </a:graphic>
          </wp:inline>
        </w:drawing>
      </w:r>
    </w:p>
    <w:p w14:paraId="24AD35B4" w14:textId="518E6694" w:rsidR="00DA1C77" w:rsidRDefault="00DA1C77" w:rsidP="00A65B90">
      <w:pPr>
        <w:pStyle w:val="ListParagraph"/>
        <w:numPr>
          <w:ilvl w:val="1"/>
          <w:numId w:val="35"/>
        </w:numPr>
      </w:pPr>
      <w:r w:rsidRPr="00DA1C77">
        <w:rPr>
          <w:noProof/>
        </w:rPr>
        <w:drawing>
          <wp:inline distT="0" distB="0" distL="0" distR="0" wp14:anchorId="5F020EEF" wp14:editId="6D03D87D">
            <wp:extent cx="2832100" cy="64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32100" cy="647700"/>
                    </a:xfrm>
                    <a:prstGeom prst="rect">
                      <a:avLst/>
                    </a:prstGeom>
                  </pic:spPr>
                </pic:pic>
              </a:graphicData>
            </a:graphic>
          </wp:inline>
        </w:drawing>
      </w:r>
    </w:p>
    <w:p w14:paraId="6B3453D0" w14:textId="714C11B2" w:rsidR="00D97E95" w:rsidRDefault="00A65B90" w:rsidP="00A65B90">
      <w:pPr>
        <w:pStyle w:val="ListParagraph"/>
        <w:numPr>
          <w:ilvl w:val="0"/>
          <w:numId w:val="35"/>
        </w:numPr>
      </w:pPr>
      <w:r>
        <w:t>Basic Analyst</w:t>
      </w:r>
      <w:r w:rsidR="00D97E95">
        <w:t xml:space="preserve"> </w:t>
      </w:r>
      <w:r>
        <w:t>W</w:t>
      </w:r>
      <w:r w:rsidR="00D97E95">
        <w:t>orkflow:</w:t>
      </w:r>
    </w:p>
    <w:p w14:paraId="4B3626A1" w14:textId="77777777" w:rsidR="00D97E95" w:rsidRDefault="00D97E95" w:rsidP="00A65B90">
      <w:pPr>
        <w:pStyle w:val="ListParagraph"/>
        <w:numPr>
          <w:ilvl w:val="1"/>
          <w:numId w:val="35"/>
        </w:numPr>
      </w:pPr>
      <w:r>
        <w:t>Alert is generated</w:t>
      </w:r>
    </w:p>
    <w:p w14:paraId="7543A52F" w14:textId="77777777" w:rsidR="008F09D8" w:rsidRDefault="00D97E95" w:rsidP="00A65B90">
      <w:pPr>
        <w:pStyle w:val="ListParagraph"/>
        <w:numPr>
          <w:ilvl w:val="1"/>
          <w:numId w:val="35"/>
        </w:numPr>
      </w:pPr>
      <w:r>
        <w:t xml:space="preserve">Analyst checks Proofpoint URL to determine vector </w:t>
      </w:r>
      <w:r w:rsidR="008F09D8">
        <w:t>against OSINT tools</w:t>
      </w:r>
    </w:p>
    <w:p w14:paraId="7774CBB2" w14:textId="121D7436" w:rsidR="00D97E95" w:rsidRDefault="008F09D8" w:rsidP="00A65B90">
      <w:pPr>
        <w:pStyle w:val="ListParagraph"/>
        <w:numPr>
          <w:ilvl w:val="1"/>
          <w:numId w:val="35"/>
        </w:numPr>
      </w:pPr>
      <w:r>
        <w:t>Analyst checks</w:t>
      </w:r>
      <w:r w:rsidR="00D97E95">
        <w:t xml:space="preserve"> if other users have been affected</w:t>
      </w:r>
    </w:p>
    <w:p w14:paraId="56B76A5E" w14:textId="5793848B" w:rsidR="00D97E95" w:rsidRDefault="00D97E95" w:rsidP="00A65B90">
      <w:pPr>
        <w:pStyle w:val="ListParagraph"/>
        <w:numPr>
          <w:ilvl w:val="1"/>
          <w:numId w:val="35"/>
        </w:numPr>
      </w:pPr>
      <w:r>
        <w:t>Analyst queries against SIEM for enrichment regarding if URL</w:t>
      </w:r>
      <w:r w:rsidR="008F09D8">
        <w:t>/IP</w:t>
      </w:r>
      <w:r>
        <w:t xml:space="preserve"> is blocked or not</w:t>
      </w:r>
    </w:p>
    <w:p w14:paraId="1A741C91" w14:textId="603ECAC4" w:rsidR="00D97E95" w:rsidRDefault="00D97E95" w:rsidP="00A65B90">
      <w:pPr>
        <w:pStyle w:val="ListParagraph"/>
        <w:numPr>
          <w:ilvl w:val="1"/>
          <w:numId w:val="35"/>
        </w:numPr>
      </w:pPr>
      <w:r>
        <w:t>If not false positive, Analyst generates ServiceNow ticket/emails team regarding password expiry of affected user</w:t>
      </w:r>
    </w:p>
    <w:p w14:paraId="63F5A1C9" w14:textId="616F26E1" w:rsidR="00B342AE" w:rsidRDefault="00B342AE" w:rsidP="00B342AE"/>
    <w:p w14:paraId="1D346019" w14:textId="426D1F8C" w:rsidR="008E5C5A" w:rsidRPr="00BF5CCD" w:rsidRDefault="008E5C5A" w:rsidP="00BF5CCD"/>
    <w:p w14:paraId="427E7C16" w14:textId="09CB0221" w:rsidR="00BF5CCD" w:rsidRPr="00BF5CCD" w:rsidRDefault="00441B5E" w:rsidP="00BF5CCD">
      <w:r w:rsidRPr="00441B5E">
        <w:rPr>
          <w:noProof/>
        </w:rPr>
        <w:drawing>
          <wp:inline distT="0" distB="0" distL="0" distR="0" wp14:anchorId="4C1D6EC0" wp14:editId="3043BF20">
            <wp:extent cx="6858000" cy="3153410"/>
            <wp:effectExtent l="0" t="0" r="0" b="0"/>
            <wp:docPr id="11"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153410"/>
                    </a:xfrm>
                    <a:prstGeom prst="rect">
                      <a:avLst/>
                    </a:prstGeom>
                  </pic:spPr>
                </pic:pic>
              </a:graphicData>
            </a:graphic>
          </wp:inline>
        </w:drawing>
      </w:r>
    </w:p>
    <w:p w14:paraId="13FA14A9" w14:textId="31B25667" w:rsidR="0044441D" w:rsidRDefault="006D1FD6" w:rsidP="00BF5CCD">
      <w:pPr>
        <w:pStyle w:val="Heading4"/>
      </w:pPr>
      <w:r>
        <w:lastRenderedPageBreak/>
        <w:t>Sample AIE Alarm(s) with Proofpoint TAP Events</w:t>
      </w:r>
      <w:r w:rsidR="00BF5CCD" w:rsidRPr="00BF5CCD">
        <w:rPr>
          <w:noProof/>
        </w:rPr>
        <w:drawing>
          <wp:inline distT="0" distB="0" distL="0" distR="0" wp14:anchorId="1A9FA84D" wp14:editId="7DF079A5">
            <wp:extent cx="6858000" cy="6511925"/>
            <wp:effectExtent l="0" t="0" r="0" b="3175"/>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6511925"/>
                    </a:xfrm>
                    <a:prstGeom prst="rect">
                      <a:avLst/>
                    </a:prstGeom>
                  </pic:spPr>
                </pic:pic>
              </a:graphicData>
            </a:graphic>
          </wp:inline>
        </w:drawing>
      </w:r>
    </w:p>
    <w:p w14:paraId="01AC3CBA" w14:textId="3C89CCA1" w:rsidR="00B33EDB" w:rsidRDefault="00B33EDB" w:rsidP="00B33EDB">
      <w:pPr>
        <w:jc w:val="center"/>
      </w:pPr>
    </w:p>
    <w:p w14:paraId="0D7C1608" w14:textId="5C4EC5FC" w:rsidR="00481DF2" w:rsidRPr="00481DF2" w:rsidRDefault="00481DF2" w:rsidP="00481DF2">
      <w:pPr>
        <w:rPr>
          <w:b/>
          <w:bCs/>
        </w:rPr>
      </w:pPr>
      <w:r w:rsidRPr="00481DF2">
        <w:rPr>
          <w:b/>
          <w:bCs/>
        </w:rPr>
        <w:t>Sample Log Types (CLKPER, MSGDLV):</w:t>
      </w:r>
    </w:p>
    <w:p w14:paraId="1E74E25A" w14:textId="77777777" w:rsidR="00481DF2" w:rsidRDefault="00481DF2" w:rsidP="00481DF2">
      <w:pPr>
        <w:pStyle w:val="CodeSnippet"/>
      </w:pPr>
      <w:r w:rsidRPr="00F23105">
        <w:t xml:space="preserve">&lt;33&gt;1 2019-10-01T14:07:00Z - </w:t>
      </w:r>
      <w:proofErr w:type="spellStart"/>
      <w:r w:rsidRPr="00F23105">
        <w:t>ProofpointTAP</w:t>
      </w:r>
      <w:proofErr w:type="spellEnd"/>
      <w:r w:rsidRPr="00F23105">
        <w:t xml:space="preserve"> - CLKPER [tapclk@21139 </w:t>
      </w:r>
      <w:proofErr w:type="spellStart"/>
      <w:r w:rsidRPr="00F23105">
        <w:t>clickTime</w:t>
      </w:r>
      <w:proofErr w:type="spellEnd"/>
      <w:r w:rsidRPr="00F23105">
        <w:t xml:space="preserve">="2019-10-01T14:07:00Z" </w:t>
      </w:r>
      <w:proofErr w:type="spellStart"/>
      <w:r w:rsidRPr="00F23105">
        <w:t>threatTime</w:t>
      </w:r>
      <w:proofErr w:type="spellEnd"/>
      <w:r w:rsidRPr="00F23105">
        <w:t>="2019-10-01T14:14:06Z" class="phish" recipient="</w:t>
      </w:r>
      <w:r>
        <w:t>foo.bar</w:t>
      </w:r>
      <w:r w:rsidRPr="00F23105">
        <w:t>@</w:t>
      </w:r>
      <w:r>
        <w:t>domain</w:t>
      </w:r>
      <w:r w:rsidRPr="00F23105">
        <w:t xml:space="preserve">.com" sender="rita.geehan@optimityadvisors.com" </w:t>
      </w:r>
      <w:proofErr w:type="spellStart"/>
      <w:r w:rsidRPr="00F23105">
        <w:t>senderIP</w:t>
      </w:r>
      <w:proofErr w:type="spellEnd"/>
      <w:r w:rsidRPr="00F23105">
        <w:t>="40.107.81.108" GUID="Lr3-D1MXBj</w:t>
      </w:r>
      <w:r>
        <w:t>ADWD</w:t>
      </w:r>
      <w:r w:rsidRPr="00F23105">
        <w:t>E7iDIOb1</w:t>
      </w:r>
      <w:r>
        <w:t>awdaq</w:t>
      </w:r>
      <w:r w:rsidRPr="00F23105">
        <w:t xml:space="preserve">eT4" url="https://parksidetiles-my.sharepoint.com/:o:/g/personal/e_tuttlebury_parkside_co_uk/EgX9faiUAE9MsrG6TYUMFLcBGXhZ4HxaIy_Oyl28He-JrQ?e=9j9PtV" </w:t>
      </w:r>
      <w:proofErr w:type="spellStart"/>
      <w:r w:rsidRPr="00F23105">
        <w:lastRenderedPageBreak/>
        <w:t>threatURL</w:t>
      </w:r>
      <w:proofErr w:type="spellEnd"/>
      <w:r w:rsidRPr="00F23105">
        <w:t>="https://threatinsight.proofpoint.com/</w:t>
      </w:r>
      <w:r>
        <w:t>URLID</w:t>
      </w:r>
      <w:r w:rsidRPr="00F23105">
        <w:t xml:space="preserve">" </w:t>
      </w:r>
      <w:proofErr w:type="spellStart"/>
      <w:r w:rsidRPr="00F23105">
        <w:t>threatID</w:t>
      </w:r>
      <w:proofErr w:type="spellEnd"/>
      <w:r w:rsidRPr="00F23105">
        <w:t>="</w:t>
      </w:r>
      <w:r>
        <w:t>THREATID</w:t>
      </w:r>
      <w:r w:rsidRPr="00F23105">
        <w:t xml:space="preserve">" </w:t>
      </w:r>
      <w:proofErr w:type="spellStart"/>
      <w:r w:rsidRPr="00F23105">
        <w:t>threatStatus</w:t>
      </w:r>
      <w:proofErr w:type="spellEnd"/>
      <w:r w:rsidRPr="00F23105">
        <w:t xml:space="preserve">="active" </w:t>
      </w:r>
      <w:proofErr w:type="spellStart"/>
      <w:r w:rsidRPr="00F23105">
        <w:t>clickIP</w:t>
      </w:r>
      <w:proofErr w:type="spellEnd"/>
      <w:r w:rsidRPr="00F23105">
        <w:t>="20.</w:t>
      </w:r>
      <w:r>
        <w:t>1</w:t>
      </w:r>
      <w:r w:rsidRPr="00F23105">
        <w:t xml:space="preserve">5.105.8" </w:t>
      </w:r>
      <w:proofErr w:type="spellStart"/>
      <w:r w:rsidRPr="00F23105">
        <w:t>campaignID</w:t>
      </w:r>
      <w:proofErr w:type="spellEnd"/>
      <w:r w:rsidRPr="00F23105">
        <w:t xml:space="preserve">="null" messageID="&lt;C13E8B9F-F89B-4EE0-AC66-B05C20014CCD@optimityadvisors.com&gt;" </w:t>
      </w:r>
      <w:proofErr w:type="spellStart"/>
      <w:r w:rsidRPr="00F23105">
        <w:t>userAgent</w:t>
      </w:r>
      <w:proofErr w:type="spellEnd"/>
      <w:r w:rsidRPr="00F23105">
        <w:t xml:space="preserve">="Mozilla/5.0 (Windows NT 10.0; Win64; x64) </w:t>
      </w:r>
      <w:proofErr w:type="spellStart"/>
      <w:r w:rsidRPr="00F23105">
        <w:t>AppleWebKit</w:t>
      </w:r>
      <w:proofErr w:type="spellEnd"/>
      <w:r w:rsidRPr="00F23105">
        <w:t>/537.36 (KHTML, like Gecko) Chrome/72.0.3626.121 Safari/537.36"]</w:t>
      </w:r>
    </w:p>
    <w:p w14:paraId="051C568A" w14:textId="77777777" w:rsidR="00481DF2" w:rsidRDefault="00481DF2" w:rsidP="00481DF2">
      <w:pPr>
        <w:pStyle w:val="CodeSnippet"/>
      </w:pPr>
    </w:p>
    <w:p w14:paraId="2B309652" w14:textId="4A456EB3" w:rsidR="00481DF2" w:rsidRDefault="00481DF2" w:rsidP="00481DF2">
      <w:pPr>
        <w:pStyle w:val="CodeSnippet"/>
      </w:pPr>
      <w:r w:rsidRPr="00481DF2">
        <w:t xml:space="preserve">&lt;36&gt;1 2020-02-21T00:24:18Z - </w:t>
      </w:r>
      <w:proofErr w:type="spellStart"/>
      <w:r w:rsidRPr="00481DF2">
        <w:t>ProofpointTAP</w:t>
      </w:r>
      <w:proofErr w:type="spellEnd"/>
      <w:r w:rsidRPr="00481DF2">
        <w:t xml:space="preserve"> - MSGDLV [tapmsg@21139 </w:t>
      </w:r>
      <w:proofErr w:type="spellStart"/>
      <w:r w:rsidRPr="00481DF2">
        <w:t>messageTime</w:t>
      </w:r>
      <w:proofErr w:type="spellEnd"/>
      <w:r w:rsidRPr="00481DF2">
        <w:t xml:space="preserve">="2020-02-21T00:24:18Z" </w:t>
      </w:r>
      <w:proofErr w:type="spellStart"/>
      <w:r w:rsidRPr="00481DF2">
        <w:t>messageID</w:t>
      </w:r>
      <w:proofErr w:type="spellEnd"/>
      <w:r w:rsidRPr="00481DF2">
        <w:t>="&lt;20200220162327.B43691E0BCB92B56@dentalartsdsm.com&gt;" recipient="</w:t>
      </w:r>
      <w:r>
        <w:t>kmei</w:t>
      </w:r>
      <w:r w:rsidRPr="00481DF2">
        <w:t>@</w:t>
      </w:r>
      <w:r>
        <w:t>foobar</w:t>
      </w:r>
      <w:r w:rsidRPr="00481DF2">
        <w:t xml:space="preserve">.org" sender="irs@dentalartsdsm.com" </w:t>
      </w:r>
      <w:proofErr w:type="spellStart"/>
      <w:r w:rsidRPr="00481DF2">
        <w:t>senderIP</w:t>
      </w:r>
      <w:proofErr w:type="spellEnd"/>
      <w:r w:rsidRPr="00481DF2">
        <w:t xml:space="preserve">="23.235.214.214" </w:t>
      </w:r>
      <w:proofErr w:type="spellStart"/>
      <w:r w:rsidRPr="00481DF2">
        <w:t>phishScore</w:t>
      </w:r>
      <w:proofErr w:type="spellEnd"/>
      <w:r w:rsidRPr="00481DF2">
        <w:t xml:space="preserve">="0" </w:t>
      </w:r>
      <w:proofErr w:type="spellStart"/>
      <w:r w:rsidRPr="00481DF2">
        <w:t>spamScore</w:t>
      </w:r>
      <w:proofErr w:type="spellEnd"/>
      <w:r w:rsidRPr="00481DF2">
        <w:t xml:space="preserve">="0" QID="01L0L7H4021636" GUID="LkEaab8nYQ-MubHzEe5Nn_Yi4s7jUXJD" threatsInfoMap="[{\"threatID\":\"f9ff6ca893f4d9bbbccefe4350d4fca2e445a4a7132b8ae40508f3c45c14d6f4\",\"threatStatus\":\"active\",\"classification\":\"malware\",\"threatUrl\":\"https://threatinsight.proofpoint.com/b822df0a-fae5-70d8-7bcd-30d1fbdf83c7/threat/email/f9ff6ca893f4d9bbbccefe4350d4fca2e445a4a7132b8ae40508f3c45c14d6f4\",\"threatTime\":\"2020-02-21T04:34:24.000Z\",\"threat\":\"f9ff6ca893f4d9bbbccefe4350d4fca2e445a4a7132b8ae40508f3c45c14d6f4\",\"campaignID\":null,\"threatType\":\"attachment\"}\]" </w:t>
      </w:r>
      <w:proofErr w:type="spellStart"/>
      <w:r w:rsidRPr="00481DF2">
        <w:t>malwareScore</w:t>
      </w:r>
      <w:proofErr w:type="spellEnd"/>
      <w:r w:rsidRPr="00481DF2">
        <w:t xml:space="preserve">="0" </w:t>
      </w:r>
      <w:proofErr w:type="spellStart"/>
      <w:r w:rsidRPr="00481DF2">
        <w:t>impostorScore</w:t>
      </w:r>
      <w:proofErr w:type="spellEnd"/>
      <w:r w:rsidRPr="00481DF2">
        <w:t>="0.0" cluster="</w:t>
      </w:r>
      <w:proofErr w:type="spellStart"/>
      <w:r>
        <w:t>customer</w:t>
      </w:r>
      <w:r w:rsidRPr="00481DF2">
        <w:t>_hosted</w:t>
      </w:r>
      <w:proofErr w:type="spellEnd"/>
      <w:r w:rsidRPr="00481DF2">
        <w:t xml:space="preserve">" subject="Tax Exemption Status" </w:t>
      </w:r>
      <w:proofErr w:type="spellStart"/>
      <w:r w:rsidRPr="00481DF2">
        <w:t>quarantineFolder</w:t>
      </w:r>
      <w:proofErr w:type="spellEnd"/>
      <w:r w:rsidRPr="00481DF2">
        <w:t xml:space="preserve">="null" </w:t>
      </w:r>
      <w:proofErr w:type="spellStart"/>
      <w:r w:rsidRPr="00481DF2">
        <w:t>quarantineRule</w:t>
      </w:r>
      <w:proofErr w:type="spellEnd"/>
      <w:r w:rsidRPr="00481DF2">
        <w:t xml:space="preserve">="null" </w:t>
      </w:r>
      <w:proofErr w:type="spellStart"/>
      <w:r w:rsidRPr="00481DF2">
        <w:t>policyRoutes</w:t>
      </w:r>
      <w:proofErr w:type="spellEnd"/>
      <w:r w:rsidRPr="00481DF2">
        <w:t>="</w:t>
      </w:r>
      <w:proofErr w:type="spellStart"/>
      <w:r w:rsidRPr="00481DF2">
        <w:t>default_inbound,TAP</w:t>
      </w:r>
      <w:proofErr w:type="spellEnd"/>
      <w:r w:rsidRPr="00481DF2">
        <w:t xml:space="preserve">" modulesRun="access,smtpsrv,av,zerohour,spf,dkimv,sandbox,spam,dmarc,pdr,batv,urldefense" </w:t>
      </w:r>
      <w:proofErr w:type="spellStart"/>
      <w:r w:rsidRPr="00481DF2">
        <w:t>messageSize</w:t>
      </w:r>
      <w:proofErr w:type="spellEnd"/>
      <w:r w:rsidRPr="00481DF2">
        <w:t xml:space="preserve">="268245" </w:t>
      </w:r>
      <w:proofErr w:type="spellStart"/>
      <w:r w:rsidRPr="00481DF2">
        <w:t>headerFrom</w:t>
      </w:r>
      <w:proofErr w:type="spellEnd"/>
      <w:r w:rsidRPr="00481DF2">
        <w:t xml:space="preserve">="Internal Revenue Service &lt;irs@dentalartsdsm.com&gt;" </w:t>
      </w:r>
      <w:proofErr w:type="spellStart"/>
      <w:r w:rsidRPr="00481DF2">
        <w:t>headerReplyTo</w:t>
      </w:r>
      <w:proofErr w:type="spellEnd"/>
      <w:r w:rsidRPr="00481DF2">
        <w:t xml:space="preserve">="info@sawchukbrown.co" </w:t>
      </w:r>
      <w:proofErr w:type="spellStart"/>
      <w:r w:rsidRPr="00481DF2">
        <w:t>fromAddress</w:t>
      </w:r>
      <w:proofErr w:type="spellEnd"/>
      <w:r w:rsidRPr="00481DF2">
        <w:t xml:space="preserve">="irs@dentalartsdsm.com" </w:t>
      </w:r>
      <w:proofErr w:type="spellStart"/>
      <w:r w:rsidRPr="00481DF2">
        <w:t>toAddresses</w:t>
      </w:r>
      <w:proofErr w:type="spellEnd"/>
      <w:r w:rsidRPr="00481DF2">
        <w:t>="</w:t>
      </w:r>
      <w:r>
        <w:t>kmei</w:t>
      </w:r>
      <w:r w:rsidRPr="00481DF2">
        <w:t>@</w:t>
      </w:r>
      <w:r>
        <w:t>foobar</w:t>
      </w:r>
      <w:r w:rsidRPr="00481DF2">
        <w:t xml:space="preserve">.org" </w:t>
      </w:r>
      <w:proofErr w:type="spellStart"/>
      <w:r w:rsidRPr="00481DF2">
        <w:t>ccAddresses</w:t>
      </w:r>
      <w:proofErr w:type="spellEnd"/>
      <w:r w:rsidRPr="00481DF2">
        <w:t xml:space="preserve">="null" </w:t>
      </w:r>
      <w:proofErr w:type="spellStart"/>
      <w:r w:rsidRPr="00481DF2">
        <w:t>replyToAddress</w:t>
      </w:r>
      <w:proofErr w:type="spellEnd"/>
      <w:r w:rsidRPr="00481DF2">
        <w:t xml:space="preserve">="info@sawchukbrown.co" </w:t>
      </w:r>
      <w:proofErr w:type="spellStart"/>
      <w:r w:rsidRPr="00481DF2">
        <w:t>xmailer</w:t>
      </w:r>
      <w:proofErr w:type="spellEnd"/>
      <w:r w:rsidRPr="00481DF2">
        <w:t xml:space="preserve">="null" </w:t>
      </w:r>
      <w:proofErr w:type="spellStart"/>
      <w:r w:rsidRPr="00481DF2">
        <w:t>completelyRewritten</w:t>
      </w:r>
      <w:proofErr w:type="spellEnd"/>
      <w:r w:rsidRPr="00481DF2">
        <w:t>="false" messageParts="[{\"disposition\":\"attached\",\"sha256\":\"f93075c1a337e2d717335e7e0e80b4401d771d4e9bcbfe8a2d26071f1e469fb4\",\"md5\":\"095b144ae553604a251f3bcab57b4917\",\"filename\":\"download.png\",\"sandboxStatus\":\"NOT_SUPPORTED\",\"oContentType\":\"image/png\",\"contentType\":\"image/png\"},{\"disposition\":\"attached\",\"sha256\":\"f9ff6ca893f4d9bbbccefe4350d4fca2e445a4a7132b8ae40508f3c45c14d6f4\",\"md5\":\"be66ed937dcdd2e2e6352734ce043007\",\"filename\":\"w-8ben.pdf\",\"sandboxStatus\":\"CLEAN\",\"oContentType\":\"application/pdf\",\"contentType\":\"application/pdf\"},{\"disposition\":\"inline\",\"sha256\":\"2f6eb066ab0edcaa28589d2b7f44034195230380467f100274bf1e6fab870001\",\"md5\":\"89824f7c4ed6b8aad321b939dce51efe\",\"filename\":\"text.html\",\"sandboxStatus\":\"NOT_SUPPORTED\",\"oContentType\":\"text/html\",\"contentType\":\"text/html\"}\]"]</w:t>
      </w:r>
    </w:p>
    <w:p w14:paraId="550E3E32" w14:textId="77777777" w:rsidR="00481DF2" w:rsidRPr="00AE52EA" w:rsidRDefault="00481DF2" w:rsidP="00481DF2"/>
    <w:sectPr w:rsidR="00481DF2" w:rsidRPr="00AE52EA" w:rsidSect="0070500E">
      <w:headerReference w:type="default" r:id="rId23"/>
      <w:footerReference w:type="default" r:id="rId24"/>
      <w:headerReference w:type="first" r:id="rId25"/>
      <w:type w:val="continuous"/>
      <w:pgSz w:w="12240" w:h="15840"/>
      <w:pgMar w:top="720" w:right="720" w:bottom="1440" w:left="72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F2BB60" w14:textId="77777777" w:rsidR="00C21986" w:rsidRDefault="00C21986" w:rsidP="00B529C9">
      <w:r>
        <w:separator/>
      </w:r>
    </w:p>
  </w:endnote>
  <w:endnote w:type="continuationSeparator" w:id="0">
    <w:p w14:paraId="6A903D8A" w14:textId="77777777" w:rsidR="00C21986" w:rsidRDefault="00C21986" w:rsidP="00B529C9">
      <w:r>
        <w:continuationSeparator/>
      </w:r>
    </w:p>
  </w:endnote>
  <w:endnote w:type="continuationNotice" w:id="1">
    <w:p w14:paraId="1D7EFD70" w14:textId="77777777" w:rsidR="00C21986" w:rsidRDefault="00C2198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Helvetica Neue">
    <w:altName w:val="Helvetica Neue"/>
    <w:panose1 w:val="02000503000000020004"/>
    <w:charset w:val="00"/>
    <w:family w:val="auto"/>
    <w:pitch w:val="variable"/>
    <w:sig w:usb0="E50002FF" w:usb1="500079DB" w:usb2="00000010" w:usb3="00000000" w:csb0="00000001" w:csb1="00000000"/>
  </w:font>
  <w:font w:name="Helvetica Neue Medium">
    <w:altName w:val="Helvetica Neue Medium"/>
    <w:panose1 w:val="020B0604020202020204"/>
    <w:charset w:val="4D"/>
    <w:family w:val="swiss"/>
    <w:pitch w:val="variable"/>
    <w:sig w:usb0="A00002FF" w:usb1="5000205B" w:usb2="00000002" w:usb3="00000000" w:csb0="0000009B" w:csb1="00000000"/>
  </w:font>
  <w:font w:name="Times New Roman (Headings CS)">
    <w:altName w:val="Times New Roman"/>
    <w:panose1 w:val="020B0604020202020204"/>
    <w:charset w:val="00"/>
    <w:family w:val="roman"/>
    <w:pitch w:val="default"/>
  </w:font>
  <w:font w:name="Calibri Light (Headings)">
    <w:altName w:val="Calibri Light"/>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ndale Mono">
    <w:altName w:val="Andale Mono"/>
    <w:panose1 w:val="020B0509000000000004"/>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179B2F" w14:textId="77777777" w:rsidR="00D039B0" w:rsidRDefault="00D039B0" w:rsidP="001C4189">
    <w:pPr>
      <w:jc w:val="right"/>
    </w:pPr>
    <w:r>
      <w:rPr>
        <w:noProof/>
      </w:rPr>
      <w:drawing>
        <wp:anchor distT="0" distB="0" distL="114300" distR="114300" simplePos="0" relativeHeight="251658241" behindDoc="0" locked="0" layoutInCell="1" allowOverlap="1" wp14:anchorId="6A216034" wp14:editId="1D749704">
          <wp:simplePos x="0" y="0"/>
          <wp:positionH relativeFrom="margin">
            <wp:posOffset>-48895</wp:posOffset>
          </wp:positionH>
          <wp:positionV relativeFrom="margin">
            <wp:posOffset>9031680</wp:posOffset>
          </wp:positionV>
          <wp:extent cx="356870" cy="341630"/>
          <wp:effectExtent l="0" t="0" r="0" b="0"/>
          <wp:wrapTight wrapText="bothSides">
            <wp:wrapPolygon edited="0">
              <wp:start x="3075" y="4015"/>
              <wp:lineTo x="3075" y="19271"/>
              <wp:lineTo x="15374" y="19271"/>
              <wp:lineTo x="15374" y="8030"/>
              <wp:lineTo x="13836" y="4015"/>
              <wp:lineTo x="3075" y="4015"/>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alTemplate-Hor-woPIc.png"/>
                  <pic:cNvPicPr/>
                </pic:nvPicPr>
                <pic:blipFill>
                  <a:blip r:embed="rId1">
                    <a:extLst>
                      <a:ext uri="{28A0092B-C50C-407E-A947-70E740481C1C}">
                        <a14:useLocalDpi xmlns:a14="http://schemas.microsoft.com/office/drawing/2010/main" val="0"/>
                      </a:ext>
                    </a:extLst>
                  </a:blip>
                  <a:stretch>
                    <a:fillRect/>
                  </a:stretch>
                </pic:blipFill>
                <pic:spPr>
                  <a:xfrm>
                    <a:off x="0" y="0"/>
                    <a:ext cx="356870" cy="341630"/>
                  </a:xfrm>
                  <a:prstGeom prst="rect">
                    <a:avLst/>
                  </a:prstGeom>
                </pic:spPr>
              </pic:pic>
            </a:graphicData>
          </a:graphic>
          <wp14:sizeRelH relativeFrom="margin">
            <wp14:pctWidth>0</wp14:pctWidth>
          </wp14:sizeRelH>
          <wp14:sizeRelV relativeFrom="margin">
            <wp14:pctHeight>0</wp14:pctHeight>
          </wp14:sizeRelV>
        </wp:anchor>
      </w:drawing>
    </w:r>
    <w:r w:rsidRPr="001C4189">
      <w:t xml:space="preserve"> </w:t>
    </w:r>
    <w:r w:rsidRPr="001C4189">
      <w:rPr>
        <w:b/>
      </w:rPr>
      <w:fldChar w:fldCharType="begin"/>
    </w:r>
    <w:r w:rsidRPr="001C4189">
      <w:rPr>
        <w:b/>
      </w:rPr>
      <w:instrText xml:space="preserve"> PAGE  \* MERGEFORMAT </w:instrText>
    </w:r>
    <w:r w:rsidRPr="001C4189">
      <w:rPr>
        <w:b/>
      </w:rPr>
      <w:fldChar w:fldCharType="separate"/>
    </w:r>
    <w:r w:rsidRPr="001C4189">
      <w:rPr>
        <w:b/>
      </w:rPr>
      <w:t>2</w:t>
    </w:r>
    <w:r w:rsidRPr="001C4189">
      <w:fldChar w:fldCharType="end"/>
    </w:r>
    <w:r>
      <w:rPr>
        <w:noProof/>
      </w:rPr>
      <mc:AlternateContent>
        <mc:Choice Requires="wps">
          <w:drawing>
            <wp:anchor distT="0" distB="0" distL="114300" distR="114300" simplePos="0" relativeHeight="251658240" behindDoc="1" locked="0" layoutInCell="1" allowOverlap="0" wp14:anchorId="1CD22C0D" wp14:editId="45F0C005">
              <wp:simplePos x="0" y="0"/>
              <wp:positionH relativeFrom="page">
                <wp:align>left</wp:align>
              </wp:positionH>
              <wp:positionV relativeFrom="page">
                <wp:align>bottom</wp:align>
              </wp:positionV>
              <wp:extent cx="7772400" cy="548640"/>
              <wp:effectExtent l="0" t="0" r="12700" b="10160"/>
              <wp:wrapNone/>
              <wp:docPr id="19" name="Rectangle 19" hidden="1"/>
              <wp:cNvGraphicFramePr/>
              <a:graphic xmlns:a="http://schemas.openxmlformats.org/drawingml/2006/main">
                <a:graphicData uri="http://schemas.microsoft.com/office/word/2010/wordprocessingShape">
                  <wps:wsp>
                    <wps:cNvSpPr/>
                    <wps:spPr>
                      <a:xfrm>
                        <a:off x="0" y="0"/>
                        <a:ext cx="7772400" cy="548640"/>
                      </a:xfrm>
                      <a:prstGeom prst="rect">
                        <a:avLst/>
                      </a:prstGeom>
                      <a:solidFill>
                        <a:schemeClr val="bg1">
                          <a:lumMod val="95000"/>
                        </a:schemeClr>
                      </a:solidFill>
                      <a:ln w="3175">
                        <a:solidFill>
                          <a:schemeClr val="bg1">
                            <a:lumMod val="85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0481A09C" w14:textId="77777777" w:rsidR="00D039B0" w:rsidRPr="00C55C20" w:rsidRDefault="00D039B0" w:rsidP="00ED2A2D">
                          <w:pPr>
                            <w:ind w:left="720" w:right="418"/>
                            <w:jc w:val="right"/>
                          </w:pPr>
                          <w:r w:rsidRPr="00C55C20">
                            <w:t xml:space="preserve">Document Type  |  </w:t>
                          </w:r>
                          <w:r w:rsidRPr="00C55C20">
                            <w:fldChar w:fldCharType="begin"/>
                          </w:r>
                          <w:r w:rsidRPr="00C55C20">
                            <w:instrText xml:space="preserve"> PAGE  \* MERGEFORMAT </w:instrText>
                          </w:r>
                          <w:r w:rsidRPr="00C55C20">
                            <w:fldChar w:fldCharType="separate"/>
                          </w:r>
                          <w:r w:rsidRPr="00C55C20">
                            <w:t>3</w:t>
                          </w:r>
                          <w:r w:rsidRPr="00C55C20">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22C0D" id="Rectangle 19" o:spid="_x0000_s1027" style="position:absolute;left:0;text-align:left;margin-left:0;margin-top:0;width:612pt;height:43.2pt;z-index:-251658240;visibility:hidden;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" o:allowoverlap="f" fillcolor="#f2f2f2 [3052]" strokecolor="#d8d8d8 [2732]" strokeweight=".25pt">
              <v:textbox>
                <w:txbxContent>
                  <w:p w14:paraId="0481A09C" w14:textId="77777777" w:rsidR="00D039B0" w:rsidRPr="00C55C20" w:rsidRDefault="00D039B0" w:rsidP="00ED2A2D">
                    <w:pPr>
                      <w:ind w:left="720" w:right="418"/>
                      <w:jc w:val="right"/>
                    </w:pPr>
                    <w:r w:rsidRPr="00C55C20">
                      <w:t xml:space="preserve">Document Type  |  </w:t>
                    </w:r>
                    <w:r w:rsidRPr="00C55C20">
                      <w:fldChar w:fldCharType="begin"/>
                    </w:r>
                    <w:r w:rsidRPr="00C55C20">
                      <w:instrText xml:space="preserve"> PAGE  \* MERGEFORMAT </w:instrText>
                    </w:r>
                    <w:r w:rsidRPr="00C55C20">
                      <w:fldChar w:fldCharType="separate"/>
                    </w:r>
                    <w:r w:rsidRPr="00C55C20">
                      <w:t>3</w:t>
                    </w:r>
                    <w:r w:rsidRPr="00C55C20">
                      <w:fldChar w:fldCharType="end"/>
                    </w:r>
                  </w:p>
                </w:txbxContent>
              </v:textbox>
              <w10:wrap anchorx="page" anchory="page"/>
            </v:rect>
          </w:pict>
        </mc:Fallback>
      </mc:AlternateContent>
    </w:r>
  </w:p>
  <w:p w14:paraId="36A93A35" w14:textId="77777777" w:rsidR="00D039B0" w:rsidRDefault="00D039B0" w:rsidP="00B529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0EEC66" w14:textId="77777777" w:rsidR="00C21986" w:rsidRDefault="00C21986" w:rsidP="00B529C9">
      <w:r>
        <w:separator/>
      </w:r>
    </w:p>
  </w:footnote>
  <w:footnote w:type="continuationSeparator" w:id="0">
    <w:p w14:paraId="4B2A9717" w14:textId="77777777" w:rsidR="00C21986" w:rsidRDefault="00C21986" w:rsidP="00B529C9">
      <w:r>
        <w:continuationSeparator/>
      </w:r>
    </w:p>
  </w:footnote>
  <w:footnote w:type="continuationNotice" w:id="1">
    <w:p w14:paraId="791407C4" w14:textId="77777777" w:rsidR="00C21986" w:rsidRDefault="00C2198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111DE5" w14:textId="77777777" w:rsidR="00D039B0" w:rsidRDefault="00D039B0" w:rsidP="00B529C9">
    <w:r w:rsidRPr="004B18EE">
      <w:rPr>
        <w:noProof/>
      </w:rPr>
      <mc:AlternateContent>
        <mc:Choice Requires="wps">
          <w:drawing>
            <wp:anchor distT="0" distB="0" distL="114300" distR="114300" simplePos="0" relativeHeight="251658243" behindDoc="1" locked="0" layoutInCell="1" allowOverlap="0" wp14:anchorId="186F4087" wp14:editId="7F0B2899">
              <wp:simplePos x="0" y="0"/>
              <wp:positionH relativeFrom="page">
                <wp:align>left</wp:align>
              </wp:positionH>
              <wp:positionV relativeFrom="page">
                <wp:align>top</wp:align>
              </wp:positionV>
              <wp:extent cx="7772400" cy="182880"/>
              <wp:effectExtent l="0" t="0" r="0" b="0"/>
              <wp:wrapNone/>
              <wp:docPr id="23" name="Rectangle 23"/>
              <wp:cNvGraphicFramePr/>
              <a:graphic xmlns:a="http://schemas.openxmlformats.org/drawingml/2006/main">
                <a:graphicData uri="http://schemas.microsoft.com/office/word/2010/wordprocessingShape">
                  <wps:wsp>
                    <wps:cNvSpPr/>
                    <wps:spPr>
                      <a:xfrm>
                        <a:off x="0" y="0"/>
                        <a:ext cx="7772400" cy="182880"/>
                      </a:xfrm>
                      <a:prstGeom prst="rect">
                        <a:avLst/>
                      </a:prstGeom>
                      <a:solidFill>
                        <a:srgbClr val="E28C0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E6E72" id="Rectangle 23" o:spid="_x0000_s1026" style="position:absolute;margin-left:0;margin-top:0;width:612pt;height:14.4pt;z-index:-251658237;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" o:allowoverlap="f" fillcolor="#e28c05" stroked="f" strokeweight="1p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2D06B" w14:textId="688314FD" w:rsidR="00D039B0" w:rsidRDefault="00D039B0" w:rsidP="00B529C9"/>
  <w:p w14:paraId="6EF26033" w14:textId="77777777" w:rsidR="00D039B0" w:rsidRDefault="00D039B0" w:rsidP="00B529C9"/>
  <w:p w14:paraId="636181BB" w14:textId="2E719F20" w:rsidR="00D039B0" w:rsidRDefault="00D039B0" w:rsidP="00B529C9">
    <w:r>
      <w:rPr>
        <w:noProof/>
      </w:rPr>
      <mc:AlternateContent>
        <mc:Choice Requires="wps">
          <w:drawing>
            <wp:anchor distT="0" distB="0" distL="114300" distR="114300" simplePos="0" relativeHeight="251658242" behindDoc="1" locked="0" layoutInCell="1" allowOverlap="1" wp14:anchorId="40035CBA" wp14:editId="46971E49">
              <wp:simplePos x="0" y="0"/>
              <wp:positionH relativeFrom="column">
                <wp:posOffset>-467360</wp:posOffset>
              </wp:positionH>
              <wp:positionV relativeFrom="paragraph">
                <wp:posOffset>-488639</wp:posOffset>
              </wp:positionV>
              <wp:extent cx="7781278" cy="3327991"/>
              <wp:effectExtent l="0" t="0" r="4445" b="0"/>
              <wp:wrapNone/>
              <wp:docPr id="6" name="Rectangle 6"/>
              <wp:cNvGraphicFramePr/>
              <a:graphic xmlns:a="http://schemas.openxmlformats.org/drawingml/2006/main">
                <a:graphicData uri="http://schemas.microsoft.com/office/word/2010/wordprocessingShape">
                  <wps:wsp>
                    <wps:cNvSpPr/>
                    <wps:spPr>
                      <a:xfrm>
                        <a:off x="0" y="0"/>
                        <a:ext cx="7781278" cy="3327991"/>
                      </a:xfrm>
                      <a:prstGeom prst="rect">
                        <a:avLst/>
                      </a:prstGeom>
                      <a:solidFill>
                        <a:srgbClr val="E28C0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6E9FB" id="Rectangle 6" o:spid="_x0000_s1026" style="position:absolute;margin-left:-36.8pt;margin-top:-38.5pt;width:612.7pt;height:262.05pt;z-index:-2516582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" fillcolor="#e28c05" stroked="f" strokeweight="1pt"/>
          </w:pict>
        </mc:Fallback>
      </mc:AlternateContent>
    </w:r>
  </w:p>
  <w:p w14:paraId="2EBAD0DB" w14:textId="77777777" w:rsidR="00D039B0" w:rsidRDefault="00D039B0" w:rsidP="00B529C9"/>
  <w:p w14:paraId="4FEB26F1" w14:textId="77777777" w:rsidR="00D039B0" w:rsidRDefault="00D039B0" w:rsidP="00B529C9"/>
  <w:p w14:paraId="0B41CD09" w14:textId="77777777" w:rsidR="00D039B0" w:rsidRDefault="00D039B0" w:rsidP="00B529C9"/>
  <w:p w14:paraId="766391CE" w14:textId="77777777" w:rsidR="00D039B0" w:rsidRDefault="00D039B0" w:rsidP="00B529C9"/>
  <w:p w14:paraId="64DD8D3C" w14:textId="77777777" w:rsidR="00D039B0" w:rsidRDefault="00D039B0" w:rsidP="00B529C9"/>
  <w:p w14:paraId="22802B50" w14:textId="77777777" w:rsidR="00D039B0" w:rsidRDefault="00D039B0" w:rsidP="00B529C9"/>
  <w:p w14:paraId="2A0A60D9" w14:textId="77777777" w:rsidR="00D039B0" w:rsidRDefault="00D039B0" w:rsidP="00B529C9"/>
  <w:p w14:paraId="6B3234EE" w14:textId="77777777" w:rsidR="00D039B0" w:rsidRDefault="00D039B0" w:rsidP="00B529C9"/>
  <w:p w14:paraId="00256EF9" w14:textId="77777777" w:rsidR="00D039B0" w:rsidRDefault="00D039B0" w:rsidP="00B529C9"/>
  <w:p w14:paraId="371EF823" w14:textId="77777777" w:rsidR="00D039B0" w:rsidRDefault="00D039B0" w:rsidP="00B529C9"/>
  <w:p w14:paraId="3A221A9A" w14:textId="77777777" w:rsidR="00D039B0" w:rsidRDefault="00D039B0" w:rsidP="00B529C9"/>
  <w:p w14:paraId="49635D89" w14:textId="77777777" w:rsidR="00D039B0" w:rsidRDefault="00D039B0" w:rsidP="00B529C9"/>
  <w:p w14:paraId="04083793" w14:textId="77777777" w:rsidR="00D039B0" w:rsidRDefault="00D039B0" w:rsidP="00B529C9"/>
  <w:p w14:paraId="4A48BDF8" w14:textId="77777777" w:rsidR="00D039B0" w:rsidRDefault="00D039B0" w:rsidP="00B529C9"/>
  <w:p w14:paraId="63ACBC71" w14:textId="77777777" w:rsidR="00D039B0" w:rsidRDefault="00D039B0" w:rsidP="00B529C9"/>
  <w:p w14:paraId="74C623B9" w14:textId="77777777" w:rsidR="00D039B0" w:rsidRDefault="00D039B0" w:rsidP="00B529C9"/>
  <w:p w14:paraId="705566E4" w14:textId="77777777" w:rsidR="00D039B0" w:rsidRDefault="00D039B0" w:rsidP="00B529C9"/>
  <w:p w14:paraId="17592E3E" w14:textId="77777777" w:rsidR="00D039B0" w:rsidRDefault="00D039B0" w:rsidP="00B529C9"/>
  <w:p w14:paraId="534FCC46" w14:textId="77777777" w:rsidR="00D039B0" w:rsidRDefault="00D039B0" w:rsidP="00B529C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406B84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EDC3DA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110836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B4E580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0F6D03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AA479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B8C19D4"/>
    <w:lvl w:ilvl="0">
      <w:start w:val="1"/>
      <w:numFmt w:val="bullet"/>
      <w:pStyle w:val="ListBullet3"/>
      <w:lvlText w:val="o"/>
      <w:lvlJc w:val="left"/>
      <w:pPr>
        <w:ind w:left="1080" w:hanging="360"/>
      </w:pPr>
      <w:rPr>
        <w:rFonts w:ascii="Courier New" w:hAnsi="Courier New" w:cs="Courier New" w:hint="default"/>
        <w:color w:val="E28C05"/>
      </w:rPr>
    </w:lvl>
  </w:abstractNum>
  <w:abstractNum w:abstractNumId="7" w15:restartNumberingAfterBreak="0">
    <w:nsid w:val="FFFFFF83"/>
    <w:multiLevelType w:val="singleLevel"/>
    <w:tmpl w:val="C92AD8B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38063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554D4B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559CA"/>
    <w:multiLevelType w:val="hybridMultilevel"/>
    <w:tmpl w:val="7A6856C8"/>
    <w:lvl w:ilvl="0" w:tplc="28268A70">
      <w:start w:val="1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8B4159"/>
    <w:multiLevelType w:val="hybridMultilevel"/>
    <w:tmpl w:val="257C6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0F0F74"/>
    <w:multiLevelType w:val="hybridMultilevel"/>
    <w:tmpl w:val="0E8EDC62"/>
    <w:lvl w:ilvl="0" w:tplc="6BB0D5DA">
      <w:start w:val="1"/>
      <w:numFmt w:val="bullet"/>
      <w:lvlText w:val=""/>
      <w:lvlJc w:val="left"/>
      <w:pPr>
        <w:ind w:left="1800" w:hanging="360"/>
      </w:pPr>
      <w:rPr>
        <w:rFonts w:ascii="Symbol" w:hAnsi="Symbol" w:hint="default"/>
        <w:color w:val="EE880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7886B46"/>
    <w:multiLevelType w:val="hybridMultilevel"/>
    <w:tmpl w:val="5AC0EE32"/>
    <w:lvl w:ilvl="0" w:tplc="6BB0D5DA">
      <w:start w:val="1"/>
      <w:numFmt w:val="bullet"/>
      <w:lvlText w:val=""/>
      <w:lvlJc w:val="left"/>
      <w:pPr>
        <w:ind w:left="1800" w:hanging="360"/>
      </w:pPr>
      <w:rPr>
        <w:rFonts w:ascii="Symbol" w:hAnsi="Symbol" w:hint="default"/>
        <w:color w:val="EE880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84533CA"/>
    <w:multiLevelType w:val="hybridMultilevel"/>
    <w:tmpl w:val="37AC362C"/>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5" w15:restartNumberingAfterBreak="0">
    <w:nsid w:val="1FC61B27"/>
    <w:multiLevelType w:val="hybridMultilevel"/>
    <w:tmpl w:val="E24E80C0"/>
    <w:lvl w:ilvl="0" w:tplc="AB8EECB0">
      <w:start w:val="1"/>
      <w:numFmt w:val="bullet"/>
      <w:lvlText w:val=""/>
      <w:lvlJc w:val="left"/>
      <w:pPr>
        <w:ind w:left="1800" w:hanging="360"/>
      </w:pPr>
      <w:rPr>
        <w:rFonts w:ascii="Symbol" w:hAnsi="Symbol" w:hint="default"/>
        <w:color w:val="EE880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3C8647B"/>
    <w:multiLevelType w:val="multilevel"/>
    <w:tmpl w:val="3EA0DD0E"/>
    <w:styleLink w:val="NovacoastBulletedList"/>
    <w:lvl w:ilvl="0">
      <w:start w:val="1"/>
      <w:numFmt w:val="bullet"/>
      <w:pStyle w:val="SquareBulletList"/>
      <w:lvlText w:val=""/>
      <w:lvlJc w:val="left"/>
      <w:pPr>
        <w:tabs>
          <w:tab w:val="num" w:pos="720"/>
        </w:tabs>
        <w:ind w:left="720" w:hanging="360"/>
      </w:pPr>
      <w:rPr>
        <w:rFonts w:ascii="Wingdings" w:hAnsi="Wingdings" w:hint="default"/>
        <w:color w:val="F89C34"/>
      </w:rPr>
    </w:lvl>
    <w:lvl w:ilvl="1">
      <w:start w:val="1"/>
      <w:numFmt w:val="bullet"/>
      <w:lvlText w:val=""/>
      <w:lvlJc w:val="left"/>
      <w:pPr>
        <w:tabs>
          <w:tab w:val="num" w:pos="1080"/>
        </w:tabs>
        <w:ind w:left="1080" w:hanging="360"/>
      </w:pPr>
      <w:rPr>
        <w:rFonts w:ascii="Wingdings" w:hAnsi="Wingdings" w:hint="default"/>
        <w:color w:val="4C4D4F"/>
        <w:sz w:val="16"/>
      </w:rPr>
    </w:lvl>
    <w:lvl w:ilvl="2">
      <w:start w:val="1"/>
      <w:numFmt w:val="bullet"/>
      <w:lvlText w:val=""/>
      <w:lvlJc w:val="left"/>
      <w:pPr>
        <w:tabs>
          <w:tab w:val="num" w:pos="1440"/>
        </w:tabs>
        <w:ind w:left="1440" w:hanging="360"/>
      </w:pPr>
      <w:rPr>
        <w:rFonts w:ascii="Wingdings" w:hAnsi="Wingdings" w:hint="default"/>
        <w:color w:val="878787"/>
      </w:rPr>
    </w:lvl>
    <w:lvl w:ilvl="3">
      <w:start w:val="1"/>
      <w:numFmt w:val="bullet"/>
      <w:lvlText w:val=""/>
      <w:lvlJc w:val="left"/>
      <w:pPr>
        <w:tabs>
          <w:tab w:val="num" w:pos="1800"/>
        </w:tabs>
        <w:ind w:left="1800" w:hanging="360"/>
      </w:pPr>
      <w:rPr>
        <w:rFonts w:ascii="Symbol" w:hAnsi="Symbol" w:hint="default"/>
        <w:color w:val="F89C34"/>
      </w:rPr>
    </w:lvl>
    <w:lvl w:ilvl="4">
      <w:start w:val="1"/>
      <w:numFmt w:val="bullet"/>
      <w:lvlText w:val=""/>
      <w:lvlJc w:val="left"/>
      <w:pPr>
        <w:tabs>
          <w:tab w:val="num" w:pos="2160"/>
        </w:tabs>
        <w:ind w:left="2160" w:hanging="360"/>
      </w:pPr>
      <w:rPr>
        <w:rFonts w:ascii="Symbol" w:hAnsi="Symbol" w:hint="default"/>
        <w:color w:val="4C4D4F"/>
      </w:rPr>
    </w:lvl>
    <w:lvl w:ilvl="5">
      <w:start w:val="1"/>
      <w:numFmt w:val="bullet"/>
      <w:lvlText w:val=""/>
      <w:lvlJc w:val="left"/>
      <w:pPr>
        <w:tabs>
          <w:tab w:val="num" w:pos="2520"/>
        </w:tabs>
        <w:ind w:left="2520" w:hanging="360"/>
      </w:pPr>
      <w:rPr>
        <w:rFonts w:ascii="Symbol" w:hAnsi="Symbol" w:hint="default"/>
        <w:color w:val="878787"/>
      </w:rPr>
    </w:lvl>
    <w:lvl w:ilvl="6">
      <w:start w:val="1"/>
      <w:numFmt w:val="bullet"/>
      <w:lvlText w:val="o"/>
      <w:lvlJc w:val="left"/>
      <w:pPr>
        <w:tabs>
          <w:tab w:val="num" w:pos="2880"/>
        </w:tabs>
        <w:ind w:left="2880" w:hanging="360"/>
      </w:pPr>
      <w:rPr>
        <w:rFonts w:ascii="Courier New" w:hAnsi="Courier New" w:hint="default"/>
        <w:color w:val="F89C34"/>
      </w:rPr>
    </w:lvl>
    <w:lvl w:ilvl="7">
      <w:start w:val="1"/>
      <w:numFmt w:val="bullet"/>
      <w:lvlText w:val="o"/>
      <w:lvlJc w:val="left"/>
      <w:pPr>
        <w:tabs>
          <w:tab w:val="num" w:pos="3240"/>
        </w:tabs>
        <w:ind w:left="3240" w:hanging="360"/>
      </w:pPr>
      <w:rPr>
        <w:rFonts w:ascii="Courier New" w:hAnsi="Courier New" w:hint="default"/>
        <w:color w:val="4C4D4F"/>
      </w:rPr>
    </w:lvl>
    <w:lvl w:ilvl="8">
      <w:start w:val="1"/>
      <w:numFmt w:val="bullet"/>
      <w:lvlText w:val="o"/>
      <w:lvlJc w:val="left"/>
      <w:pPr>
        <w:tabs>
          <w:tab w:val="num" w:pos="3600"/>
        </w:tabs>
        <w:ind w:left="3600" w:hanging="360"/>
      </w:pPr>
      <w:rPr>
        <w:rFonts w:ascii="Courier New" w:hAnsi="Courier New" w:hint="default"/>
        <w:color w:val="878787"/>
      </w:rPr>
    </w:lvl>
  </w:abstractNum>
  <w:abstractNum w:abstractNumId="17" w15:restartNumberingAfterBreak="0">
    <w:nsid w:val="29FA0C01"/>
    <w:multiLevelType w:val="hybridMultilevel"/>
    <w:tmpl w:val="6B3670FA"/>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2DC2231F"/>
    <w:multiLevelType w:val="hybridMultilevel"/>
    <w:tmpl w:val="2B527242"/>
    <w:lvl w:ilvl="0" w:tplc="6BB0D5DA">
      <w:start w:val="1"/>
      <w:numFmt w:val="bullet"/>
      <w:lvlText w:val=""/>
      <w:lvlJc w:val="left"/>
      <w:pPr>
        <w:ind w:left="720" w:hanging="360"/>
      </w:pPr>
      <w:rPr>
        <w:rFonts w:ascii="Symbol" w:hAnsi="Symbol" w:hint="default"/>
        <w:color w:val="EE8800"/>
      </w:rPr>
    </w:lvl>
    <w:lvl w:ilvl="1" w:tplc="EAD4874A">
      <w:start w:val="1"/>
      <w:numFmt w:val="bullet"/>
      <w:lvlText w:val=""/>
      <w:lvlJc w:val="left"/>
      <w:pPr>
        <w:ind w:left="1440" w:hanging="360"/>
      </w:pPr>
      <w:rPr>
        <w:rFonts w:ascii="Wingdings" w:hAnsi="Wingdings" w:hint="default"/>
        <w:color w:val="5F606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822BDC"/>
    <w:multiLevelType w:val="hybridMultilevel"/>
    <w:tmpl w:val="97505D48"/>
    <w:lvl w:ilvl="0" w:tplc="6BB0D5DA">
      <w:start w:val="1"/>
      <w:numFmt w:val="bullet"/>
      <w:lvlText w:val=""/>
      <w:lvlJc w:val="left"/>
      <w:pPr>
        <w:ind w:left="720" w:hanging="360"/>
      </w:pPr>
      <w:rPr>
        <w:rFonts w:ascii="Symbol" w:hAnsi="Symbol" w:hint="default"/>
        <w:color w:val="EE88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E34098"/>
    <w:multiLevelType w:val="hybridMultilevel"/>
    <w:tmpl w:val="56C086C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6C127D"/>
    <w:multiLevelType w:val="hybridMultilevel"/>
    <w:tmpl w:val="F15C03EA"/>
    <w:lvl w:ilvl="0" w:tplc="B49C560C">
      <w:start w:val="1"/>
      <w:numFmt w:val="decimal"/>
      <w:lvlText w:val="%1."/>
      <w:lvlJc w:val="left"/>
      <w:pPr>
        <w:ind w:left="720" w:hanging="360"/>
      </w:pPr>
      <w:rPr>
        <w:rFonts w:hint="default"/>
        <w:color w:val="EE88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FC69FF"/>
    <w:multiLevelType w:val="hybridMultilevel"/>
    <w:tmpl w:val="1236E4DA"/>
    <w:lvl w:ilvl="0" w:tplc="21FE8800">
      <w:start w:val="1"/>
      <w:numFmt w:val="bullet"/>
      <w:pStyle w:val="BasicBulletList"/>
      <w:lvlText w:val=""/>
      <w:lvlJc w:val="left"/>
      <w:pPr>
        <w:ind w:left="504" w:hanging="360"/>
      </w:pPr>
      <w:rPr>
        <w:rFonts w:ascii="Symbol" w:hAnsi="Symbol" w:hint="default"/>
        <w:color w:val="EE8800"/>
      </w:rPr>
    </w:lvl>
    <w:lvl w:ilvl="1" w:tplc="32429232">
      <w:start w:val="1"/>
      <w:numFmt w:val="bullet"/>
      <w:lvlText w:val="o"/>
      <w:lvlJc w:val="left"/>
      <w:pPr>
        <w:ind w:left="1224" w:hanging="360"/>
      </w:pPr>
      <w:rPr>
        <w:rFonts w:ascii="Courier New" w:hAnsi="Courier New" w:hint="default"/>
        <w:color w:val="EE8800"/>
      </w:rPr>
    </w:lvl>
    <w:lvl w:ilvl="2" w:tplc="04090005">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3" w15:restartNumberingAfterBreak="0">
    <w:nsid w:val="4A0A14C9"/>
    <w:multiLevelType w:val="hybridMultilevel"/>
    <w:tmpl w:val="20BA0434"/>
    <w:lvl w:ilvl="0" w:tplc="B49C560C">
      <w:start w:val="1"/>
      <w:numFmt w:val="decimal"/>
      <w:lvlText w:val="%1."/>
      <w:lvlJc w:val="left"/>
      <w:pPr>
        <w:ind w:left="720" w:hanging="360"/>
      </w:pPr>
      <w:rPr>
        <w:rFonts w:hint="default"/>
        <w:color w:val="EE88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E06754"/>
    <w:multiLevelType w:val="multilevel"/>
    <w:tmpl w:val="3EA0DD0E"/>
    <w:numStyleLink w:val="NovacoastBulletedList"/>
  </w:abstractNum>
  <w:abstractNum w:abstractNumId="25" w15:restartNumberingAfterBreak="0">
    <w:nsid w:val="518C3729"/>
    <w:multiLevelType w:val="hybridMultilevel"/>
    <w:tmpl w:val="1F88E8BE"/>
    <w:lvl w:ilvl="0" w:tplc="B49C560C">
      <w:start w:val="1"/>
      <w:numFmt w:val="decimal"/>
      <w:lvlText w:val="%1."/>
      <w:lvlJc w:val="left"/>
      <w:pPr>
        <w:ind w:left="720" w:hanging="360"/>
      </w:pPr>
      <w:rPr>
        <w:rFonts w:hint="default"/>
        <w:color w:val="EE88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CC2EAC"/>
    <w:multiLevelType w:val="hybridMultilevel"/>
    <w:tmpl w:val="950A45F0"/>
    <w:lvl w:ilvl="0" w:tplc="6BB0D5DA">
      <w:start w:val="1"/>
      <w:numFmt w:val="bullet"/>
      <w:lvlText w:val=""/>
      <w:lvlJc w:val="left"/>
      <w:pPr>
        <w:ind w:left="1800" w:hanging="360"/>
      </w:pPr>
      <w:rPr>
        <w:rFonts w:ascii="Symbol" w:hAnsi="Symbol" w:hint="default"/>
        <w:color w:val="EE880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75D4DC4"/>
    <w:multiLevelType w:val="hybridMultilevel"/>
    <w:tmpl w:val="29EA76B4"/>
    <w:lvl w:ilvl="0" w:tplc="6BB0D5DA">
      <w:start w:val="1"/>
      <w:numFmt w:val="bullet"/>
      <w:lvlText w:val=""/>
      <w:lvlJc w:val="left"/>
      <w:pPr>
        <w:ind w:left="-720" w:hanging="360"/>
      </w:pPr>
      <w:rPr>
        <w:rFonts w:ascii="Symbol" w:hAnsi="Symbol" w:hint="default"/>
        <w:color w:val="EE8800"/>
      </w:rPr>
    </w:lvl>
    <w:lvl w:ilvl="1" w:tplc="04090003">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28" w15:restartNumberingAfterBreak="0">
    <w:nsid w:val="57633350"/>
    <w:multiLevelType w:val="hybridMultilevel"/>
    <w:tmpl w:val="A55C53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443F5C"/>
    <w:multiLevelType w:val="multilevel"/>
    <w:tmpl w:val="BE16FAE2"/>
    <w:lvl w:ilvl="0">
      <w:start w:val="1"/>
      <w:numFmt w:val="bullet"/>
      <w:lvlText w:val=""/>
      <w:lvlJc w:val="left"/>
      <w:pPr>
        <w:tabs>
          <w:tab w:val="num" w:pos="360"/>
        </w:tabs>
        <w:ind w:left="360" w:hanging="360"/>
      </w:pPr>
      <w:rPr>
        <w:rFonts w:ascii="Symbol" w:hAnsi="Symbol" w:hint="default"/>
        <w:color w:val="EE8800"/>
      </w:rPr>
    </w:lvl>
    <w:lvl w:ilvl="1">
      <w:start w:val="1"/>
      <w:numFmt w:val="bullet"/>
      <w:lvlText w:val=""/>
      <w:lvlJc w:val="left"/>
      <w:pPr>
        <w:tabs>
          <w:tab w:val="num" w:pos="720"/>
        </w:tabs>
        <w:ind w:left="720" w:hanging="360"/>
      </w:pPr>
      <w:rPr>
        <w:rFonts w:ascii="Wingdings" w:hAnsi="Wingdings" w:hint="default"/>
        <w:color w:val="4C4D4F"/>
        <w:sz w:val="16"/>
      </w:rPr>
    </w:lvl>
    <w:lvl w:ilvl="2">
      <w:start w:val="1"/>
      <w:numFmt w:val="bullet"/>
      <w:lvlText w:val=""/>
      <w:lvlJc w:val="left"/>
      <w:pPr>
        <w:tabs>
          <w:tab w:val="num" w:pos="1080"/>
        </w:tabs>
        <w:ind w:left="1080" w:hanging="360"/>
      </w:pPr>
      <w:rPr>
        <w:rFonts w:ascii="Wingdings" w:hAnsi="Wingdings" w:hint="default"/>
        <w:color w:val="878787"/>
      </w:rPr>
    </w:lvl>
    <w:lvl w:ilvl="3">
      <w:start w:val="1"/>
      <w:numFmt w:val="bullet"/>
      <w:lvlText w:val=""/>
      <w:lvlJc w:val="left"/>
      <w:pPr>
        <w:tabs>
          <w:tab w:val="num" w:pos="1440"/>
        </w:tabs>
        <w:ind w:left="1440" w:hanging="360"/>
      </w:pPr>
      <w:rPr>
        <w:rFonts w:ascii="Symbol" w:hAnsi="Symbol" w:hint="default"/>
        <w:color w:val="F89C34"/>
      </w:rPr>
    </w:lvl>
    <w:lvl w:ilvl="4">
      <w:start w:val="1"/>
      <w:numFmt w:val="bullet"/>
      <w:lvlText w:val=""/>
      <w:lvlJc w:val="left"/>
      <w:pPr>
        <w:tabs>
          <w:tab w:val="num" w:pos="1800"/>
        </w:tabs>
        <w:ind w:left="1800" w:hanging="360"/>
      </w:pPr>
      <w:rPr>
        <w:rFonts w:ascii="Symbol" w:hAnsi="Symbol" w:hint="default"/>
        <w:color w:val="4C4D4F"/>
      </w:rPr>
    </w:lvl>
    <w:lvl w:ilvl="5">
      <w:start w:val="1"/>
      <w:numFmt w:val="bullet"/>
      <w:lvlText w:val=""/>
      <w:lvlJc w:val="left"/>
      <w:pPr>
        <w:tabs>
          <w:tab w:val="num" w:pos="2160"/>
        </w:tabs>
        <w:ind w:left="2160" w:hanging="360"/>
      </w:pPr>
      <w:rPr>
        <w:rFonts w:ascii="Symbol" w:hAnsi="Symbol" w:hint="default"/>
        <w:color w:val="878787"/>
      </w:rPr>
    </w:lvl>
    <w:lvl w:ilvl="6">
      <w:start w:val="1"/>
      <w:numFmt w:val="bullet"/>
      <w:lvlText w:val="o"/>
      <w:lvlJc w:val="left"/>
      <w:pPr>
        <w:tabs>
          <w:tab w:val="num" w:pos="2520"/>
        </w:tabs>
        <w:ind w:left="2520" w:hanging="360"/>
      </w:pPr>
      <w:rPr>
        <w:rFonts w:ascii="Courier New" w:hAnsi="Courier New" w:hint="default"/>
        <w:color w:val="F89C34"/>
      </w:rPr>
    </w:lvl>
    <w:lvl w:ilvl="7">
      <w:start w:val="1"/>
      <w:numFmt w:val="bullet"/>
      <w:lvlText w:val="o"/>
      <w:lvlJc w:val="left"/>
      <w:pPr>
        <w:tabs>
          <w:tab w:val="num" w:pos="2880"/>
        </w:tabs>
        <w:ind w:left="2880" w:hanging="360"/>
      </w:pPr>
      <w:rPr>
        <w:rFonts w:ascii="Courier New" w:hAnsi="Courier New" w:hint="default"/>
        <w:color w:val="4C4D4F"/>
      </w:rPr>
    </w:lvl>
    <w:lvl w:ilvl="8">
      <w:start w:val="1"/>
      <w:numFmt w:val="bullet"/>
      <w:lvlText w:val="o"/>
      <w:lvlJc w:val="left"/>
      <w:pPr>
        <w:tabs>
          <w:tab w:val="num" w:pos="3240"/>
        </w:tabs>
        <w:ind w:left="3240" w:hanging="360"/>
      </w:pPr>
      <w:rPr>
        <w:rFonts w:ascii="Courier New" w:hAnsi="Courier New" w:hint="default"/>
        <w:color w:val="878787"/>
      </w:rPr>
    </w:lvl>
  </w:abstractNum>
  <w:abstractNum w:abstractNumId="30" w15:restartNumberingAfterBreak="0">
    <w:nsid w:val="63D94226"/>
    <w:multiLevelType w:val="multilevel"/>
    <w:tmpl w:val="BE82FBAC"/>
    <w:lvl w:ilvl="0">
      <w:start w:val="1"/>
      <w:numFmt w:val="bullet"/>
      <w:lvlText w:val=""/>
      <w:lvlJc w:val="left"/>
      <w:pPr>
        <w:tabs>
          <w:tab w:val="num" w:pos="720"/>
        </w:tabs>
        <w:ind w:left="720" w:hanging="360"/>
      </w:pPr>
      <w:rPr>
        <w:rFonts w:ascii="Wingdings" w:hAnsi="Wingdings" w:hint="default"/>
        <w:color w:val="5F6062"/>
      </w:rPr>
    </w:lvl>
    <w:lvl w:ilvl="1">
      <w:start w:val="1"/>
      <w:numFmt w:val="bullet"/>
      <w:lvlText w:val=""/>
      <w:lvlJc w:val="left"/>
      <w:pPr>
        <w:tabs>
          <w:tab w:val="num" w:pos="1080"/>
        </w:tabs>
        <w:ind w:left="1080" w:hanging="360"/>
      </w:pPr>
      <w:rPr>
        <w:rFonts w:ascii="Wingdings" w:hAnsi="Wingdings" w:hint="default"/>
        <w:color w:val="4C4D4F"/>
        <w:sz w:val="16"/>
      </w:rPr>
    </w:lvl>
    <w:lvl w:ilvl="2">
      <w:start w:val="1"/>
      <w:numFmt w:val="bullet"/>
      <w:lvlText w:val=""/>
      <w:lvlJc w:val="left"/>
      <w:pPr>
        <w:tabs>
          <w:tab w:val="num" w:pos="1440"/>
        </w:tabs>
        <w:ind w:left="1440" w:hanging="360"/>
      </w:pPr>
      <w:rPr>
        <w:rFonts w:ascii="Wingdings" w:hAnsi="Wingdings" w:hint="default"/>
        <w:color w:val="878787"/>
      </w:rPr>
    </w:lvl>
    <w:lvl w:ilvl="3">
      <w:start w:val="1"/>
      <w:numFmt w:val="bullet"/>
      <w:lvlText w:val=""/>
      <w:lvlJc w:val="left"/>
      <w:pPr>
        <w:tabs>
          <w:tab w:val="num" w:pos="1800"/>
        </w:tabs>
        <w:ind w:left="1800" w:hanging="360"/>
      </w:pPr>
      <w:rPr>
        <w:rFonts w:ascii="Symbol" w:hAnsi="Symbol" w:hint="default"/>
        <w:color w:val="F89C34"/>
      </w:rPr>
    </w:lvl>
    <w:lvl w:ilvl="4">
      <w:start w:val="1"/>
      <w:numFmt w:val="bullet"/>
      <w:lvlText w:val=""/>
      <w:lvlJc w:val="left"/>
      <w:pPr>
        <w:tabs>
          <w:tab w:val="num" w:pos="2160"/>
        </w:tabs>
        <w:ind w:left="2160" w:hanging="360"/>
      </w:pPr>
      <w:rPr>
        <w:rFonts w:ascii="Symbol" w:hAnsi="Symbol" w:hint="default"/>
        <w:color w:val="4C4D4F"/>
      </w:rPr>
    </w:lvl>
    <w:lvl w:ilvl="5">
      <w:start w:val="1"/>
      <w:numFmt w:val="bullet"/>
      <w:lvlText w:val=""/>
      <w:lvlJc w:val="left"/>
      <w:pPr>
        <w:tabs>
          <w:tab w:val="num" w:pos="2520"/>
        </w:tabs>
        <w:ind w:left="2520" w:hanging="360"/>
      </w:pPr>
      <w:rPr>
        <w:rFonts w:ascii="Symbol" w:hAnsi="Symbol" w:hint="default"/>
        <w:color w:val="878787"/>
      </w:rPr>
    </w:lvl>
    <w:lvl w:ilvl="6">
      <w:start w:val="1"/>
      <w:numFmt w:val="bullet"/>
      <w:lvlText w:val="o"/>
      <w:lvlJc w:val="left"/>
      <w:pPr>
        <w:tabs>
          <w:tab w:val="num" w:pos="2880"/>
        </w:tabs>
        <w:ind w:left="2880" w:hanging="360"/>
      </w:pPr>
      <w:rPr>
        <w:rFonts w:ascii="Courier New" w:hAnsi="Courier New" w:hint="default"/>
        <w:color w:val="F89C34"/>
      </w:rPr>
    </w:lvl>
    <w:lvl w:ilvl="7">
      <w:start w:val="1"/>
      <w:numFmt w:val="bullet"/>
      <w:lvlText w:val="o"/>
      <w:lvlJc w:val="left"/>
      <w:pPr>
        <w:tabs>
          <w:tab w:val="num" w:pos="3240"/>
        </w:tabs>
        <w:ind w:left="3240" w:hanging="360"/>
      </w:pPr>
      <w:rPr>
        <w:rFonts w:ascii="Courier New" w:hAnsi="Courier New" w:hint="default"/>
        <w:color w:val="4C4D4F"/>
      </w:rPr>
    </w:lvl>
    <w:lvl w:ilvl="8">
      <w:start w:val="1"/>
      <w:numFmt w:val="bullet"/>
      <w:lvlText w:val="o"/>
      <w:lvlJc w:val="left"/>
      <w:pPr>
        <w:tabs>
          <w:tab w:val="num" w:pos="3600"/>
        </w:tabs>
        <w:ind w:left="3600" w:hanging="360"/>
      </w:pPr>
      <w:rPr>
        <w:rFonts w:ascii="Courier New" w:hAnsi="Courier New" w:hint="default"/>
        <w:color w:val="878787"/>
      </w:rPr>
    </w:lvl>
  </w:abstractNum>
  <w:abstractNum w:abstractNumId="31" w15:restartNumberingAfterBreak="0">
    <w:nsid w:val="641A7E4C"/>
    <w:multiLevelType w:val="multilevel"/>
    <w:tmpl w:val="FEAEE374"/>
    <w:lvl w:ilvl="0">
      <w:start w:val="1"/>
      <w:numFmt w:val="bullet"/>
      <w:lvlText w:val=""/>
      <w:lvlJc w:val="left"/>
      <w:pPr>
        <w:tabs>
          <w:tab w:val="num" w:pos="720"/>
        </w:tabs>
        <w:ind w:left="720" w:hanging="360"/>
      </w:pPr>
      <w:rPr>
        <w:rFonts w:ascii="Symbol" w:hAnsi="Symbol" w:hint="default"/>
        <w:color w:val="EE8800"/>
      </w:rPr>
    </w:lvl>
    <w:lvl w:ilvl="1">
      <w:start w:val="1"/>
      <w:numFmt w:val="bullet"/>
      <w:lvlText w:val=""/>
      <w:lvlJc w:val="left"/>
      <w:pPr>
        <w:tabs>
          <w:tab w:val="num" w:pos="1080"/>
        </w:tabs>
        <w:ind w:left="1080" w:hanging="360"/>
      </w:pPr>
      <w:rPr>
        <w:rFonts w:ascii="Wingdings" w:hAnsi="Wingdings" w:hint="default"/>
        <w:color w:val="4C4D4F"/>
        <w:sz w:val="16"/>
      </w:rPr>
    </w:lvl>
    <w:lvl w:ilvl="2">
      <w:start w:val="1"/>
      <w:numFmt w:val="bullet"/>
      <w:lvlText w:val=""/>
      <w:lvlJc w:val="left"/>
      <w:pPr>
        <w:tabs>
          <w:tab w:val="num" w:pos="1440"/>
        </w:tabs>
        <w:ind w:left="1440" w:hanging="360"/>
      </w:pPr>
      <w:rPr>
        <w:rFonts w:ascii="Wingdings" w:hAnsi="Wingdings" w:hint="default"/>
        <w:color w:val="878787"/>
      </w:rPr>
    </w:lvl>
    <w:lvl w:ilvl="3">
      <w:start w:val="1"/>
      <w:numFmt w:val="bullet"/>
      <w:lvlText w:val=""/>
      <w:lvlJc w:val="left"/>
      <w:pPr>
        <w:tabs>
          <w:tab w:val="num" w:pos="1800"/>
        </w:tabs>
        <w:ind w:left="1800" w:hanging="360"/>
      </w:pPr>
      <w:rPr>
        <w:rFonts w:ascii="Symbol" w:hAnsi="Symbol" w:hint="default"/>
        <w:color w:val="F89C34"/>
      </w:rPr>
    </w:lvl>
    <w:lvl w:ilvl="4">
      <w:start w:val="1"/>
      <w:numFmt w:val="bullet"/>
      <w:lvlText w:val=""/>
      <w:lvlJc w:val="left"/>
      <w:pPr>
        <w:tabs>
          <w:tab w:val="num" w:pos="2160"/>
        </w:tabs>
        <w:ind w:left="2160" w:hanging="360"/>
      </w:pPr>
      <w:rPr>
        <w:rFonts w:ascii="Symbol" w:hAnsi="Symbol" w:hint="default"/>
        <w:color w:val="4C4D4F"/>
      </w:rPr>
    </w:lvl>
    <w:lvl w:ilvl="5">
      <w:start w:val="1"/>
      <w:numFmt w:val="bullet"/>
      <w:lvlText w:val=""/>
      <w:lvlJc w:val="left"/>
      <w:pPr>
        <w:tabs>
          <w:tab w:val="num" w:pos="2520"/>
        </w:tabs>
        <w:ind w:left="2520" w:hanging="360"/>
      </w:pPr>
      <w:rPr>
        <w:rFonts w:ascii="Symbol" w:hAnsi="Symbol" w:hint="default"/>
        <w:color w:val="878787"/>
      </w:rPr>
    </w:lvl>
    <w:lvl w:ilvl="6">
      <w:start w:val="1"/>
      <w:numFmt w:val="bullet"/>
      <w:lvlText w:val="o"/>
      <w:lvlJc w:val="left"/>
      <w:pPr>
        <w:tabs>
          <w:tab w:val="num" w:pos="2880"/>
        </w:tabs>
        <w:ind w:left="2880" w:hanging="360"/>
      </w:pPr>
      <w:rPr>
        <w:rFonts w:ascii="Courier New" w:hAnsi="Courier New" w:hint="default"/>
        <w:color w:val="F89C34"/>
      </w:rPr>
    </w:lvl>
    <w:lvl w:ilvl="7">
      <w:start w:val="1"/>
      <w:numFmt w:val="bullet"/>
      <w:lvlText w:val="o"/>
      <w:lvlJc w:val="left"/>
      <w:pPr>
        <w:tabs>
          <w:tab w:val="num" w:pos="3240"/>
        </w:tabs>
        <w:ind w:left="3240" w:hanging="360"/>
      </w:pPr>
      <w:rPr>
        <w:rFonts w:ascii="Courier New" w:hAnsi="Courier New" w:hint="default"/>
        <w:color w:val="4C4D4F"/>
      </w:rPr>
    </w:lvl>
    <w:lvl w:ilvl="8">
      <w:start w:val="1"/>
      <w:numFmt w:val="bullet"/>
      <w:lvlText w:val="o"/>
      <w:lvlJc w:val="left"/>
      <w:pPr>
        <w:tabs>
          <w:tab w:val="num" w:pos="3600"/>
        </w:tabs>
        <w:ind w:left="3600" w:hanging="360"/>
      </w:pPr>
      <w:rPr>
        <w:rFonts w:ascii="Courier New" w:hAnsi="Courier New" w:hint="default"/>
        <w:color w:val="878787"/>
      </w:rPr>
    </w:lvl>
  </w:abstractNum>
  <w:abstractNum w:abstractNumId="32" w15:restartNumberingAfterBreak="0">
    <w:nsid w:val="66D6628B"/>
    <w:multiLevelType w:val="hybridMultilevel"/>
    <w:tmpl w:val="21AE78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6D53A8"/>
    <w:multiLevelType w:val="hybridMultilevel"/>
    <w:tmpl w:val="DEC00D10"/>
    <w:lvl w:ilvl="0" w:tplc="A4C474B8">
      <w:start w:val="1"/>
      <w:numFmt w:val="decimal"/>
      <w:pStyle w:val="BasicNumberedList"/>
      <w:lvlText w:val="%1."/>
      <w:lvlJc w:val="left"/>
      <w:pPr>
        <w:ind w:left="504" w:hanging="360"/>
      </w:pPr>
      <w:rPr>
        <w:rFonts w:hint="default"/>
        <w:color w:val="EE8800"/>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34" w15:restartNumberingAfterBreak="0">
    <w:nsid w:val="746F18E3"/>
    <w:multiLevelType w:val="hybridMultilevel"/>
    <w:tmpl w:val="E60AD412"/>
    <w:lvl w:ilvl="0" w:tplc="6BB0D5DA">
      <w:start w:val="1"/>
      <w:numFmt w:val="bullet"/>
      <w:lvlText w:val=""/>
      <w:lvlJc w:val="left"/>
      <w:pPr>
        <w:ind w:left="1800" w:hanging="360"/>
      </w:pPr>
      <w:rPr>
        <w:rFonts w:ascii="Symbol" w:hAnsi="Symbol" w:hint="default"/>
        <w:color w:val="EE8800"/>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
  </w:num>
  <w:num w:numId="2">
    <w:abstractNumId w:val="16"/>
  </w:num>
  <w:num w:numId="3">
    <w:abstractNumId w:val="33"/>
  </w:num>
  <w:num w:numId="4">
    <w:abstractNumId w:val="22"/>
  </w:num>
  <w:num w:numId="5">
    <w:abstractNumId w:val="24"/>
  </w:num>
  <w:num w:numId="6">
    <w:abstractNumId w:val="31"/>
  </w:num>
  <w:num w:numId="7">
    <w:abstractNumId w:val="29"/>
  </w:num>
  <w:num w:numId="8">
    <w:abstractNumId w:val="30"/>
  </w:num>
  <w:num w:numId="9">
    <w:abstractNumId w:val="0"/>
  </w:num>
  <w:num w:numId="10">
    <w:abstractNumId w:val="1"/>
  </w:num>
  <w:num w:numId="11">
    <w:abstractNumId w:val="2"/>
  </w:num>
  <w:num w:numId="12">
    <w:abstractNumId w:val="3"/>
  </w:num>
  <w:num w:numId="13">
    <w:abstractNumId w:val="8"/>
  </w:num>
  <w:num w:numId="14">
    <w:abstractNumId w:val="4"/>
  </w:num>
  <w:num w:numId="15">
    <w:abstractNumId w:val="5"/>
  </w:num>
  <w:num w:numId="16">
    <w:abstractNumId w:val="7"/>
  </w:num>
  <w:num w:numId="17">
    <w:abstractNumId w:val="9"/>
  </w:num>
  <w:num w:numId="18">
    <w:abstractNumId w:val="19"/>
  </w:num>
  <w:num w:numId="19">
    <w:abstractNumId w:val="27"/>
  </w:num>
  <w:num w:numId="20">
    <w:abstractNumId w:val="18"/>
  </w:num>
  <w:num w:numId="21">
    <w:abstractNumId w:val="12"/>
  </w:num>
  <w:num w:numId="22">
    <w:abstractNumId w:val="15"/>
  </w:num>
  <w:num w:numId="23">
    <w:abstractNumId w:val="34"/>
  </w:num>
  <w:num w:numId="24">
    <w:abstractNumId w:val="13"/>
  </w:num>
  <w:num w:numId="25">
    <w:abstractNumId w:val="26"/>
  </w:num>
  <w:num w:numId="26">
    <w:abstractNumId w:val="25"/>
  </w:num>
  <w:num w:numId="27">
    <w:abstractNumId w:val="21"/>
  </w:num>
  <w:num w:numId="28">
    <w:abstractNumId w:val="23"/>
  </w:num>
  <w:num w:numId="29">
    <w:abstractNumId w:val="20"/>
  </w:num>
  <w:num w:numId="30">
    <w:abstractNumId w:val="10"/>
  </w:num>
  <w:num w:numId="31">
    <w:abstractNumId w:val="11"/>
  </w:num>
  <w:num w:numId="32">
    <w:abstractNumId w:val="32"/>
  </w:num>
  <w:num w:numId="33">
    <w:abstractNumId w:val="17"/>
  </w:num>
  <w:num w:numId="34">
    <w:abstractNumId w:val="14"/>
  </w:num>
  <w:num w:numId="35">
    <w:abstractNumId w:val="2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QyMjMxMzYxNTE0sjBV0lEKTi0uzszPAykwrAUATLFPPCwAAAA="/>
  </w:docVars>
  <w:rsids>
    <w:rsidRoot w:val="003C266F"/>
    <w:rsid w:val="0000148F"/>
    <w:rsid w:val="000041E4"/>
    <w:rsid w:val="0002087A"/>
    <w:rsid w:val="000229D4"/>
    <w:rsid w:val="00024B68"/>
    <w:rsid w:val="00037EB2"/>
    <w:rsid w:val="0004134A"/>
    <w:rsid w:val="0004360D"/>
    <w:rsid w:val="00045889"/>
    <w:rsid w:val="0005181E"/>
    <w:rsid w:val="00061347"/>
    <w:rsid w:val="00062801"/>
    <w:rsid w:val="000640D4"/>
    <w:rsid w:val="000722D1"/>
    <w:rsid w:val="00076C63"/>
    <w:rsid w:val="0008010B"/>
    <w:rsid w:val="00082F55"/>
    <w:rsid w:val="000859AD"/>
    <w:rsid w:val="000868E9"/>
    <w:rsid w:val="000A55F9"/>
    <w:rsid w:val="000B22A2"/>
    <w:rsid w:val="000B5337"/>
    <w:rsid w:val="000C1C7A"/>
    <w:rsid w:val="000E143E"/>
    <w:rsid w:val="000F682D"/>
    <w:rsid w:val="00106166"/>
    <w:rsid w:val="00122AE9"/>
    <w:rsid w:val="00123D59"/>
    <w:rsid w:val="00136487"/>
    <w:rsid w:val="001373F3"/>
    <w:rsid w:val="00143AAB"/>
    <w:rsid w:val="001443AB"/>
    <w:rsid w:val="001625F5"/>
    <w:rsid w:val="00173C96"/>
    <w:rsid w:val="0018177D"/>
    <w:rsid w:val="001821FE"/>
    <w:rsid w:val="00192FF4"/>
    <w:rsid w:val="00195F7B"/>
    <w:rsid w:val="001968F2"/>
    <w:rsid w:val="00197052"/>
    <w:rsid w:val="001A24E6"/>
    <w:rsid w:val="001A288B"/>
    <w:rsid w:val="001A72F9"/>
    <w:rsid w:val="001B130E"/>
    <w:rsid w:val="001C3A32"/>
    <w:rsid w:val="001C4189"/>
    <w:rsid w:val="001D4673"/>
    <w:rsid w:val="001E4D43"/>
    <w:rsid w:val="001F0B5E"/>
    <w:rsid w:val="00200EEC"/>
    <w:rsid w:val="00202915"/>
    <w:rsid w:val="002053BA"/>
    <w:rsid w:val="002222A5"/>
    <w:rsid w:val="002266FA"/>
    <w:rsid w:val="002302D2"/>
    <w:rsid w:val="00241C68"/>
    <w:rsid w:val="00246A0B"/>
    <w:rsid w:val="00253F63"/>
    <w:rsid w:val="00254718"/>
    <w:rsid w:val="00261C1A"/>
    <w:rsid w:val="0026214D"/>
    <w:rsid w:val="00262C70"/>
    <w:rsid w:val="00263210"/>
    <w:rsid w:val="002712E5"/>
    <w:rsid w:val="00272EBE"/>
    <w:rsid w:val="002961EB"/>
    <w:rsid w:val="002B46CA"/>
    <w:rsid w:val="002B6FFF"/>
    <w:rsid w:val="002C7B25"/>
    <w:rsid w:val="002E28C8"/>
    <w:rsid w:val="002F101D"/>
    <w:rsid w:val="002F30C7"/>
    <w:rsid w:val="00301F03"/>
    <w:rsid w:val="00302C31"/>
    <w:rsid w:val="00306BCD"/>
    <w:rsid w:val="0031773A"/>
    <w:rsid w:val="0032162A"/>
    <w:rsid w:val="00323E05"/>
    <w:rsid w:val="00332195"/>
    <w:rsid w:val="003334B6"/>
    <w:rsid w:val="0033511A"/>
    <w:rsid w:val="003547F5"/>
    <w:rsid w:val="00355470"/>
    <w:rsid w:val="003603C2"/>
    <w:rsid w:val="00361E8D"/>
    <w:rsid w:val="0036550E"/>
    <w:rsid w:val="0036642C"/>
    <w:rsid w:val="00372071"/>
    <w:rsid w:val="0038447B"/>
    <w:rsid w:val="003916BB"/>
    <w:rsid w:val="00394D9A"/>
    <w:rsid w:val="00396927"/>
    <w:rsid w:val="003B06D6"/>
    <w:rsid w:val="003B3E13"/>
    <w:rsid w:val="003B7926"/>
    <w:rsid w:val="003C13FD"/>
    <w:rsid w:val="003C1AC2"/>
    <w:rsid w:val="003C266F"/>
    <w:rsid w:val="003C334F"/>
    <w:rsid w:val="003C53BF"/>
    <w:rsid w:val="003C5E1D"/>
    <w:rsid w:val="003D3FDE"/>
    <w:rsid w:val="003E30FC"/>
    <w:rsid w:val="003E3844"/>
    <w:rsid w:val="003E6E0F"/>
    <w:rsid w:val="003E7E90"/>
    <w:rsid w:val="003F7638"/>
    <w:rsid w:val="004017C6"/>
    <w:rsid w:val="00403BF0"/>
    <w:rsid w:val="00405A73"/>
    <w:rsid w:val="004061FE"/>
    <w:rsid w:val="004124D4"/>
    <w:rsid w:val="00430D51"/>
    <w:rsid w:val="00437828"/>
    <w:rsid w:val="00440E82"/>
    <w:rsid w:val="00441B5E"/>
    <w:rsid w:val="0044441D"/>
    <w:rsid w:val="00451FBD"/>
    <w:rsid w:val="00461D57"/>
    <w:rsid w:val="00463103"/>
    <w:rsid w:val="00464478"/>
    <w:rsid w:val="00465A4E"/>
    <w:rsid w:val="004774E2"/>
    <w:rsid w:val="00477CB6"/>
    <w:rsid w:val="00481563"/>
    <w:rsid w:val="00481846"/>
    <w:rsid w:val="00481DF2"/>
    <w:rsid w:val="00486EB5"/>
    <w:rsid w:val="00487BBD"/>
    <w:rsid w:val="00493650"/>
    <w:rsid w:val="00495239"/>
    <w:rsid w:val="004977B0"/>
    <w:rsid w:val="00497E9D"/>
    <w:rsid w:val="004B08EC"/>
    <w:rsid w:val="004B11AD"/>
    <w:rsid w:val="004B18EE"/>
    <w:rsid w:val="004C1DAC"/>
    <w:rsid w:val="004C2656"/>
    <w:rsid w:val="004D2F08"/>
    <w:rsid w:val="004D7F8C"/>
    <w:rsid w:val="004F2A75"/>
    <w:rsid w:val="004F4179"/>
    <w:rsid w:val="004F724D"/>
    <w:rsid w:val="004F7FDE"/>
    <w:rsid w:val="00510364"/>
    <w:rsid w:val="00520B88"/>
    <w:rsid w:val="00523B10"/>
    <w:rsid w:val="00525EEE"/>
    <w:rsid w:val="0052624F"/>
    <w:rsid w:val="00533E18"/>
    <w:rsid w:val="00534676"/>
    <w:rsid w:val="00545DAC"/>
    <w:rsid w:val="00552EF0"/>
    <w:rsid w:val="00553AAC"/>
    <w:rsid w:val="005551A8"/>
    <w:rsid w:val="005609C3"/>
    <w:rsid w:val="005635FA"/>
    <w:rsid w:val="00566519"/>
    <w:rsid w:val="005744B6"/>
    <w:rsid w:val="005763F1"/>
    <w:rsid w:val="0058287A"/>
    <w:rsid w:val="00585ACF"/>
    <w:rsid w:val="00586696"/>
    <w:rsid w:val="005A35D8"/>
    <w:rsid w:val="005A714F"/>
    <w:rsid w:val="005A78E0"/>
    <w:rsid w:val="005A7F99"/>
    <w:rsid w:val="005B251F"/>
    <w:rsid w:val="005C3D95"/>
    <w:rsid w:val="005D0CC8"/>
    <w:rsid w:val="005D3E8C"/>
    <w:rsid w:val="005E1EF6"/>
    <w:rsid w:val="005E473E"/>
    <w:rsid w:val="005F195C"/>
    <w:rsid w:val="005F3835"/>
    <w:rsid w:val="00602607"/>
    <w:rsid w:val="00605FAB"/>
    <w:rsid w:val="00610283"/>
    <w:rsid w:val="0062042B"/>
    <w:rsid w:val="00623601"/>
    <w:rsid w:val="00625C42"/>
    <w:rsid w:val="0063776F"/>
    <w:rsid w:val="00647853"/>
    <w:rsid w:val="00655980"/>
    <w:rsid w:val="0065598B"/>
    <w:rsid w:val="00660AFC"/>
    <w:rsid w:val="00665630"/>
    <w:rsid w:val="00675679"/>
    <w:rsid w:val="0067766A"/>
    <w:rsid w:val="006779C2"/>
    <w:rsid w:val="006853E9"/>
    <w:rsid w:val="00687E04"/>
    <w:rsid w:val="006901A0"/>
    <w:rsid w:val="00690C2A"/>
    <w:rsid w:val="006A0940"/>
    <w:rsid w:val="006A1A8A"/>
    <w:rsid w:val="006A33BF"/>
    <w:rsid w:val="006A62B8"/>
    <w:rsid w:val="006A7C19"/>
    <w:rsid w:val="006D1FD6"/>
    <w:rsid w:val="006D26E3"/>
    <w:rsid w:val="006D4C2C"/>
    <w:rsid w:val="006E01EB"/>
    <w:rsid w:val="006E05BB"/>
    <w:rsid w:val="006E1FCF"/>
    <w:rsid w:val="00700BB5"/>
    <w:rsid w:val="0070500E"/>
    <w:rsid w:val="0071103C"/>
    <w:rsid w:val="00712203"/>
    <w:rsid w:val="00712CF1"/>
    <w:rsid w:val="007133CE"/>
    <w:rsid w:val="0071482B"/>
    <w:rsid w:val="00727404"/>
    <w:rsid w:val="00731B89"/>
    <w:rsid w:val="007422D1"/>
    <w:rsid w:val="007428F2"/>
    <w:rsid w:val="0075401E"/>
    <w:rsid w:val="0075441F"/>
    <w:rsid w:val="00760950"/>
    <w:rsid w:val="00761E47"/>
    <w:rsid w:val="007627DC"/>
    <w:rsid w:val="007742FC"/>
    <w:rsid w:val="007909AE"/>
    <w:rsid w:val="00791A48"/>
    <w:rsid w:val="00793D4A"/>
    <w:rsid w:val="007943BD"/>
    <w:rsid w:val="00794E6F"/>
    <w:rsid w:val="00795F60"/>
    <w:rsid w:val="007A1D89"/>
    <w:rsid w:val="007A321F"/>
    <w:rsid w:val="007B55D8"/>
    <w:rsid w:val="007D3FAC"/>
    <w:rsid w:val="007E03B2"/>
    <w:rsid w:val="007F32AD"/>
    <w:rsid w:val="00804A55"/>
    <w:rsid w:val="00811016"/>
    <w:rsid w:val="00815D72"/>
    <w:rsid w:val="00816955"/>
    <w:rsid w:val="008246C9"/>
    <w:rsid w:val="0084675A"/>
    <w:rsid w:val="00854DB8"/>
    <w:rsid w:val="00855CAB"/>
    <w:rsid w:val="00857007"/>
    <w:rsid w:val="00871C01"/>
    <w:rsid w:val="008849AD"/>
    <w:rsid w:val="008962C1"/>
    <w:rsid w:val="008A0B6C"/>
    <w:rsid w:val="008A3C90"/>
    <w:rsid w:val="008A5A15"/>
    <w:rsid w:val="008A797B"/>
    <w:rsid w:val="008A7D35"/>
    <w:rsid w:val="008B1249"/>
    <w:rsid w:val="008C7ECE"/>
    <w:rsid w:val="008D0552"/>
    <w:rsid w:val="008D2A43"/>
    <w:rsid w:val="008D2B39"/>
    <w:rsid w:val="008D575F"/>
    <w:rsid w:val="008D6A71"/>
    <w:rsid w:val="008E5C5A"/>
    <w:rsid w:val="008E6CDD"/>
    <w:rsid w:val="008E7607"/>
    <w:rsid w:val="008F09D8"/>
    <w:rsid w:val="008F15A1"/>
    <w:rsid w:val="009047CE"/>
    <w:rsid w:val="00904862"/>
    <w:rsid w:val="009153C7"/>
    <w:rsid w:val="009164EB"/>
    <w:rsid w:val="00917F10"/>
    <w:rsid w:val="00922C50"/>
    <w:rsid w:val="00931738"/>
    <w:rsid w:val="009321FD"/>
    <w:rsid w:val="00941A66"/>
    <w:rsid w:val="00952385"/>
    <w:rsid w:val="00953D73"/>
    <w:rsid w:val="009550F8"/>
    <w:rsid w:val="009551F2"/>
    <w:rsid w:val="009564D6"/>
    <w:rsid w:val="009626C9"/>
    <w:rsid w:val="009731B2"/>
    <w:rsid w:val="0099075C"/>
    <w:rsid w:val="009A23EE"/>
    <w:rsid w:val="009A448B"/>
    <w:rsid w:val="009B2455"/>
    <w:rsid w:val="009B3A72"/>
    <w:rsid w:val="009C245E"/>
    <w:rsid w:val="009D1753"/>
    <w:rsid w:val="009D66B8"/>
    <w:rsid w:val="009E508E"/>
    <w:rsid w:val="009E7B1F"/>
    <w:rsid w:val="009F2836"/>
    <w:rsid w:val="009F56B7"/>
    <w:rsid w:val="00A33E68"/>
    <w:rsid w:val="00A40876"/>
    <w:rsid w:val="00A5611F"/>
    <w:rsid w:val="00A6045B"/>
    <w:rsid w:val="00A610E6"/>
    <w:rsid w:val="00A62F7C"/>
    <w:rsid w:val="00A636C2"/>
    <w:rsid w:val="00A65B90"/>
    <w:rsid w:val="00A70741"/>
    <w:rsid w:val="00A72E3E"/>
    <w:rsid w:val="00A7650C"/>
    <w:rsid w:val="00A77376"/>
    <w:rsid w:val="00A80D85"/>
    <w:rsid w:val="00A826B8"/>
    <w:rsid w:val="00A872DF"/>
    <w:rsid w:val="00A925D5"/>
    <w:rsid w:val="00A93FE5"/>
    <w:rsid w:val="00AA09AF"/>
    <w:rsid w:val="00AC34C7"/>
    <w:rsid w:val="00AE1876"/>
    <w:rsid w:val="00AE1ECF"/>
    <w:rsid w:val="00AE52EA"/>
    <w:rsid w:val="00AF034C"/>
    <w:rsid w:val="00AF0961"/>
    <w:rsid w:val="00AF23FD"/>
    <w:rsid w:val="00AF586C"/>
    <w:rsid w:val="00B3277B"/>
    <w:rsid w:val="00B33EDB"/>
    <w:rsid w:val="00B342AE"/>
    <w:rsid w:val="00B40CBA"/>
    <w:rsid w:val="00B529C9"/>
    <w:rsid w:val="00B52FD0"/>
    <w:rsid w:val="00B5777E"/>
    <w:rsid w:val="00B65D79"/>
    <w:rsid w:val="00B66048"/>
    <w:rsid w:val="00B75D12"/>
    <w:rsid w:val="00B849CB"/>
    <w:rsid w:val="00B867EE"/>
    <w:rsid w:val="00B951F8"/>
    <w:rsid w:val="00BA0F69"/>
    <w:rsid w:val="00BA196F"/>
    <w:rsid w:val="00BA446D"/>
    <w:rsid w:val="00BA5853"/>
    <w:rsid w:val="00BA7F4B"/>
    <w:rsid w:val="00BB2A45"/>
    <w:rsid w:val="00BB65C0"/>
    <w:rsid w:val="00BC1C4A"/>
    <w:rsid w:val="00BD668E"/>
    <w:rsid w:val="00BE1BB2"/>
    <w:rsid w:val="00BF049B"/>
    <w:rsid w:val="00BF3BD7"/>
    <w:rsid w:val="00BF4F84"/>
    <w:rsid w:val="00BF5143"/>
    <w:rsid w:val="00BF5CCD"/>
    <w:rsid w:val="00C000CB"/>
    <w:rsid w:val="00C02479"/>
    <w:rsid w:val="00C0264F"/>
    <w:rsid w:val="00C07057"/>
    <w:rsid w:val="00C15758"/>
    <w:rsid w:val="00C21986"/>
    <w:rsid w:val="00C30F66"/>
    <w:rsid w:val="00C339CE"/>
    <w:rsid w:val="00C33ABB"/>
    <w:rsid w:val="00C34ABD"/>
    <w:rsid w:val="00C37E30"/>
    <w:rsid w:val="00C5391E"/>
    <w:rsid w:val="00C55C20"/>
    <w:rsid w:val="00C605CE"/>
    <w:rsid w:val="00C70221"/>
    <w:rsid w:val="00C73506"/>
    <w:rsid w:val="00C74FEB"/>
    <w:rsid w:val="00C767A7"/>
    <w:rsid w:val="00C77200"/>
    <w:rsid w:val="00C8300D"/>
    <w:rsid w:val="00C94088"/>
    <w:rsid w:val="00CA1E70"/>
    <w:rsid w:val="00CB565C"/>
    <w:rsid w:val="00CB5B06"/>
    <w:rsid w:val="00CB6EFF"/>
    <w:rsid w:val="00CD46F3"/>
    <w:rsid w:val="00CD5105"/>
    <w:rsid w:val="00CD55DB"/>
    <w:rsid w:val="00CE21F3"/>
    <w:rsid w:val="00CE5513"/>
    <w:rsid w:val="00CE56C9"/>
    <w:rsid w:val="00CF7045"/>
    <w:rsid w:val="00D0259F"/>
    <w:rsid w:val="00D039B0"/>
    <w:rsid w:val="00D27714"/>
    <w:rsid w:val="00D32CF0"/>
    <w:rsid w:val="00D34D42"/>
    <w:rsid w:val="00D418CA"/>
    <w:rsid w:val="00D42AA2"/>
    <w:rsid w:val="00D50D60"/>
    <w:rsid w:val="00D61E8A"/>
    <w:rsid w:val="00D77EF5"/>
    <w:rsid w:val="00D842A9"/>
    <w:rsid w:val="00D9188B"/>
    <w:rsid w:val="00D96412"/>
    <w:rsid w:val="00D97E95"/>
    <w:rsid w:val="00DA0EA3"/>
    <w:rsid w:val="00DA1C77"/>
    <w:rsid w:val="00DA3D2C"/>
    <w:rsid w:val="00DA7353"/>
    <w:rsid w:val="00DC741E"/>
    <w:rsid w:val="00DD141E"/>
    <w:rsid w:val="00DE2D2B"/>
    <w:rsid w:val="00DE4AFB"/>
    <w:rsid w:val="00E0197C"/>
    <w:rsid w:val="00E01C9A"/>
    <w:rsid w:val="00E13BF5"/>
    <w:rsid w:val="00E21AC7"/>
    <w:rsid w:val="00E2228C"/>
    <w:rsid w:val="00E261DA"/>
    <w:rsid w:val="00E2744D"/>
    <w:rsid w:val="00E3527D"/>
    <w:rsid w:val="00E42C53"/>
    <w:rsid w:val="00E44247"/>
    <w:rsid w:val="00E47B6C"/>
    <w:rsid w:val="00E52401"/>
    <w:rsid w:val="00E62E41"/>
    <w:rsid w:val="00E6516F"/>
    <w:rsid w:val="00E72937"/>
    <w:rsid w:val="00E762ED"/>
    <w:rsid w:val="00E81164"/>
    <w:rsid w:val="00E81DB6"/>
    <w:rsid w:val="00E842CB"/>
    <w:rsid w:val="00E91CB3"/>
    <w:rsid w:val="00E93ACC"/>
    <w:rsid w:val="00E957CB"/>
    <w:rsid w:val="00EB0392"/>
    <w:rsid w:val="00EB4E0B"/>
    <w:rsid w:val="00EC0CC1"/>
    <w:rsid w:val="00ED2A2D"/>
    <w:rsid w:val="00ED2B8A"/>
    <w:rsid w:val="00ED5F6E"/>
    <w:rsid w:val="00EE22A2"/>
    <w:rsid w:val="00EE7341"/>
    <w:rsid w:val="00EF136E"/>
    <w:rsid w:val="00EF21FE"/>
    <w:rsid w:val="00EF2B38"/>
    <w:rsid w:val="00F057FE"/>
    <w:rsid w:val="00F1052B"/>
    <w:rsid w:val="00F20A0B"/>
    <w:rsid w:val="00F23105"/>
    <w:rsid w:val="00F240D5"/>
    <w:rsid w:val="00F336C5"/>
    <w:rsid w:val="00F337C7"/>
    <w:rsid w:val="00F420CD"/>
    <w:rsid w:val="00F45C8D"/>
    <w:rsid w:val="00F56310"/>
    <w:rsid w:val="00F56491"/>
    <w:rsid w:val="00F75BAE"/>
    <w:rsid w:val="00F80BA7"/>
    <w:rsid w:val="00F81DF7"/>
    <w:rsid w:val="00F82C1D"/>
    <w:rsid w:val="00F845E2"/>
    <w:rsid w:val="00F906CD"/>
    <w:rsid w:val="00F92FB8"/>
    <w:rsid w:val="00F93CAF"/>
    <w:rsid w:val="00F9491E"/>
    <w:rsid w:val="00F96D81"/>
    <w:rsid w:val="00FA621D"/>
    <w:rsid w:val="00FA6D98"/>
    <w:rsid w:val="00FC565F"/>
    <w:rsid w:val="00FF5F9A"/>
    <w:rsid w:val="00FF77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61D4E25"/>
  <w15:chartTrackingRefBased/>
  <w15:docId w15:val="{848160D2-A0C3-7949-9790-726A70110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30C7"/>
    <w:pPr>
      <w:tabs>
        <w:tab w:val="left" w:pos="7609"/>
      </w:tabs>
      <w:spacing w:line="276" w:lineRule="auto"/>
    </w:pPr>
    <w:rPr>
      <w:rFonts w:ascii="Helvetica Neue" w:hAnsi="Helvetica Neue"/>
      <w:color w:val="404040" w:themeColor="text1" w:themeTint="BF"/>
      <w:sz w:val="20"/>
    </w:rPr>
  </w:style>
  <w:style w:type="paragraph" w:styleId="Heading1">
    <w:name w:val="heading 1"/>
    <w:basedOn w:val="Normal"/>
    <w:next w:val="Normal"/>
    <w:link w:val="Heading1Char"/>
    <w:autoRedefine/>
    <w:uiPriority w:val="9"/>
    <w:qFormat/>
    <w:rsid w:val="00E91CB3"/>
    <w:pPr>
      <w:keepNext/>
      <w:keepLines/>
      <w:spacing w:after="100" w:afterAutospacing="1"/>
      <w:outlineLvl w:val="0"/>
    </w:pPr>
    <w:rPr>
      <w:rFonts w:ascii="Helvetica Neue Medium" w:eastAsiaTheme="majorEastAsia" w:hAnsi="Helvetica Neue Medium" w:cs="Times New Roman (Headings CS)"/>
      <w:color w:val="262626" w:themeColor="text1" w:themeTint="D9"/>
      <w:sz w:val="96"/>
      <w:szCs w:val="56"/>
    </w:rPr>
  </w:style>
  <w:style w:type="paragraph" w:styleId="Heading2">
    <w:name w:val="heading 2"/>
    <w:basedOn w:val="Normal"/>
    <w:next w:val="Normal"/>
    <w:link w:val="Heading2Char"/>
    <w:uiPriority w:val="9"/>
    <w:unhideWhenUsed/>
    <w:qFormat/>
    <w:rsid w:val="003B3E13"/>
    <w:pPr>
      <w:keepNext/>
      <w:keepLines/>
      <w:spacing w:before="40" w:after="240"/>
      <w:outlineLvl w:val="1"/>
    </w:pPr>
    <w:rPr>
      <w:rFonts w:eastAsiaTheme="majorEastAsia" w:cstheme="majorBidi"/>
      <w:sz w:val="32"/>
      <w:szCs w:val="26"/>
    </w:rPr>
  </w:style>
  <w:style w:type="paragraph" w:styleId="Heading3">
    <w:name w:val="heading 3"/>
    <w:basedOn w:val="Normal"/>
    <w:next w:val="Normal"/>
    <w:link w:val="Heading3Char"/>
    <w:autoRedefine/>
    <w:uiPriority w:val="9"/>
    <w:unhideWhenUsed/>
    <w:qFormat/>
    <w:rsid w:val="004C2656"/>
    <w:pPr>
      <w:keepNext/>
      <w:keepLines/>
      <w:spacing w:before="40"/>
      <w:outlineLvl w:val="2"/>
    </w:pPr>
    <w:rPr>
      <w:rFonts w:eastAsiaTheme="majorEastAsia" w:cstheme="majorBidi"/>
      <w:sz w:val="28"/>
      <w:u w:val="single"/>
    </w:rPr>
  </w:style>
  <w:style w:type="paragraph" w:styleId="Heading4">
    <w:name w:val="heading 4"/>
    <w:basedOn w:val="Normal"/>
    <w:next w:val="Normal"/>
    <w:link w:val="Heading4Char"/>
    <w:autoRedefine/>
    <w:uiPriority w:val="9"/>
    <w:unhideWhenUsed/>
    <w:qFormat/>
    <w:rsid w:val="0044441D"/>
    <w:pPr>
      <w:keepNext/>
      <w:keepLines/>
      <w:spacing w:before="4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1CB3"/>
    <w:rPr>
      <w:rFonts w:ascii="Helvetica Neue Medium" w:eastAsiaTheme="majorEastAsia" w:hAnsi="Helvetica Neue Medium" w:cs="Times New Roman (Headings CS)"/>
      <w:color w:val="262626" w:themeColor="text1" w:themeTint="D9"/>
      <w:sz w:val="96"/>
      <w:szCs w:val="56"/>
    </w:rPr>
  </w:style>
  <w:style w:type="character" w:customStyle="1" w:styleId="Heading2Char">
    <w:name w:val="Heading 2 Char"/>
    <w:basedOn w:val="DefaultParagraphFont"/>
    <w:link w:val="Heading2"/>
    <w:uiPriority w:val="9"/>
    <w:rsid w:val="003B3E13"/>
    <w:rPr>
      <w:rFonts w:ascii="Helvetica Neue" w:eastAsiaTheme="majorEastAsia" w:hAnsi="Helvetica Neue" w:cstheme="majorBidi"/>
      <w:color w:val="404040" w:themeColor="text1" w:themeTint="BF"/>
      <w:sz w:val="32"/>
      <w:szCs w:val="26"/>
    </w:rPr>
  </w:style>
  <w:style w:type="character" w:customStyle="1" w:styleId="Heading3Char">
    <w:name w:val="Heading 3 Char"/>
    <w:basedOn w:val="DefaultParagraphFont"/>
    <w:link w:val="Heading3"/>
    <w:uiPriority w:val="9"/>
    <w:rsid w:val="004C2656"/>
    <w:rPr>
      <w:rFonts w:ascii="Helvetica Neue" w:eastAsiaTheme="majorEastAsia" w:hAnsi="Helvetica Neue" w:cstheme="majorBidi"/>
      <w:color w:val="404040" w:themeColor="text1" w:themeTint="BF"/>
      <w:sz w:val="28"/>
      <w:u w:val="single"/>
    </w:rPr>
  </w:style>
  <w:style w:type="character" w:styleId="IntenseEmphasis">
    <w:name w:val="Intense Emphasis"/>
    <w:basedOn w:val="DefaultParagraphFont"/>
    <w:uiPriority w:val="21"/>
    <w:qFormat/>
    <w:rsid w:val="00F9491E"/>
    <w:rPr>
      <w:rFonts w:ascii="Helvetica Neue" w:hAnsi="Helvetica Neue"/>
      <w:b w:val="0"/>
      <w:i/>
      <w:iCs/>
      <w:color w:val="E28C05"/>
    </w:rPr>
  </w:style>
  <w:style w:type="paragraph" w:styleId="NoSpacing">
    <w:name w:val="No Spacing"/>
    <w:uiPriority w:val="1"/>
    <w:qFormat/>
    <w:rsid w:val="00F9491E"/>
    <w:rPr>
      <w:rFonts w:ascii="Helvetica Neue" w:eastAsiaTheme="minorEastAsia" w:hAnsi="Helvetica Neue"/>
      <w:sz w:val="21"/>
      <w:szCs w:val="22"/>
      <w:lang w:eastAsia="zh-CN"/>
    </w:rPr>
  </w:style>
  <w:style w:type="paragraph" w:styleId="BalloonText">
    <w:name w:val="Balloon Text"/>
    <w:basedOn w:val="Normal"/>
    <w:link w:val="BalloonTextChar"/>
    <w:uiPriority w:val="99"/>
    <w:semiHidden/>
    <w:unhideWhenUsed/>
    <w:rsid w:val="004D7F8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D7F8C"/>
    <w:rPr>
      <w:rFonts w:ascii="Times New Roman" w:hAnsi="Times New Roman" w:cs="Times New Roman"/>
      <w:sz w:val="18"/>
      <w:szCs w:val="18"/>
    </w:rPr>
  </w:style>
  <w:style w:type="paragraph" w:styleId="IntenseQuote">
    <w:name w:val="Intense Quote"/>
    <w:basedOn w:val="Normal"/>
    <w:next w:val="Normal"/>
    <w:link w:val="IntenseQuoteChar"/>
    <w:uiPriority w:val="30"/>
    <w:qFormat/>
    <w:rsid w:val="001C3A32"/>
    <w:pPr>
      <w:pBdr>
        <w:top w:val="single" w:sz="4" w:space="10" w:color="E28C05"/>
        <w:bottom w:val="single" w:sz="4" w:space="10" w:color="E28C05"/>
      </w:pBdr>
      <w:spacing w:before="360" w:after="360"/>
      <w:ind w:left="864" w:right="864"/>
      <w:jc w:val="center"/>
    </w:pPr>
    <w:rPr>
      <w:i/>
      <w:iCs/>
      <w:color w:val="E28C05"/>
    </w:rPr>
  </w:style>
  <w:style w:type="character" w:customStyle="1" w:styleId="IntenseQuoteChar">
    <w:name w:val="Intense Quote Char"/>
    <w:basedOn w:val="DefaultParagraphFont"/>
    <w:link w:val="IntenseQuote"/>
    <w:uiPriority w:val="30"/>
    <w:rsid w:val="001C3A32"/>
    <w:rPr>
      <w:rFonts w:ascii="Helvetica Neue" w:hAnsi="Helvetica Neue"/>
      <w:i/>
      <w:iCs/>
      <w:color w:val="E28C05"/>
    </w:rPr>
  </w:style>
  <w:style w:type="paragraph" w:styleId="Subtitle">
    <w:name w:val="Subtitle"/>
    <w:basedOn w:val="Normal"/>
    <w:next w:val="Normal"/>
    <w:link w:val="SubtitleChar"/>
    <w:autoRedefine/>
    <w:uiPriority w:val="11"/>
    <w:qFormat/>
    <w:rsid w:val="006A0940"/>
    <w:pPr>
      <w:numPr>
        <w:ilvl w:val="1"/>
      </w:numPr>
    </w:pPr>
    <w:rPr>
      <w:rFonts w:eastAsiaTheme="minorEastAsia"/>
      <w:bCs/>
      <w:color w:val="7F7F7F" w:themeColor="text1" w:themeTint="80"/>
      <w:spacing w:val="15"/>
      <w:sz w:val="36"/>
      <w:szCs w:val="36"/>
    </w:rPr>
  </w:style>
  <w:style w:type="character" w:customStyle="1" w:styleId="SubtitleChar">
    <w:name w:val="Subtitle Char"/>
    <w:basedOn w:val="DefaultParagraphFont"/>
    <w:link w:val="Subtitle"/>
    <w:uiPriority w:val="11"/>
    <w:rsid w:val="006E05BB"/>
    <w:rPr>
      <w:rFonts w:ascii="Helvetica Neue" w:eastAsiaTheme="minorEastAsia" w:hAnsi="Helvetica Neue"/>
      <w:bCs/>
      <w:color w:val="7F7F7F" w:themeColor="text1" w:themeTint="80"/>
      <w:spacing w:val="15"/>
      <w:sz w:val="36"/>
      <w:szCs w:val="36"/>
    </w:rPr>
  </w:style>
  <w:style w:type="paragraph" w:customStyle="1" w:styleId="DocumentTitle">
    <w:name w:val="Document Title"/>
    <w:basedOn w:val="Normal"/>
    <w:qFormat/>
    <w:rsid w:val="00173C96"/>
    <w:rPr>
      <w:rFonts w:cs="Calibri Light (Headings)"/>
      <w:b/>
      <w:caps/>
      <w:color w:val="FFFFFF" w:themeColor="background1"/>
      <w:sz w:val="96"/>
      <w:szCs w:val="96"/>
    </w:rPr>
  </w:style>
  <w:style w:type="character" w:styleId="IntenseReference">
    <w:name w:val="Intense Reference"/>
    <w:basedOn w:val="DefaultParagraphFont"/>
    <w:uiPriority w:val="32"/>
    <w:qFormat/>
    <w:rsid w:val="001C3A32"/>
    <w:rPr>
      <w:rFonts w:ascii="Helvetica Neue" w:hAnsi="Helvetica Neue"/>
      <w:b/>
      <w:bCs/>
      <w:smallCaps/>
      <w:color w:val="E28C05"/>
      <w:spacing w:val="5"/>
    </w:rPr>
  </w:style>
  <w:style w:type="character" w:customStyle="1" w:styleId="Heading4Char">
    <w:name w:val="Heading 4 Char"/>
    <w:basedOn w:val="DefaultParagraphFont"/>
    <w:link w:val="Heading4"/>
    <w:uiPriority w:val="9"/>
    <w:rsid w:val="0044441D"/>
    <w:rPr>
      <w:rFonts w:ascii="Helvetica Neue" w:eastAsiaTheme="majorEastAsia" w:hAnsi="Helvetica Neue" w:cstheme="majorBidi"/>
      <w:b/>
      <w:bCs/>
      <w:iCs/>
      <w:color w:val="404040" w:themeColor="text1" w:themeTint="BF"/>
      <w:sz w:val="20"/>
    </w:rPr>
  </w:style>
  <w:style w:type="character" w:styleId="SubtleEmphasis">
    <w:name w:val="Subtle Emphasis"/>
    <w:basedOn w:val="DefaultParagraphFont"/>
    <w:uiPriority w:val="19"/>
    <w:qFormat/>
    <w:rsid w:val="00F9491E"/>
    <w:rPr>
      <w:rFonts w:ascii="Helvetica Neue" w:hAnsi="Helvetica Neue"/>
      <w:b w:val="0"/>
      <w:i/>
      <w:iCs/>
      <w:color w:val="404040" w:themeColor="text1" w:themeTint="BF"/>
    </w:rPr>
  </w:style>
  <w:style w:type="paragraph" w:customStyle="1" w:styleId="BigParagraphTitle">
    <w:name w:val="Big Paragraph Title"/>
    <w:basedOn w:val="Normal"/>
    <w:autoRedefine/>
    <w:qFormat/>
    <w:rsid w:val="001968F2"/>
    <w:pPr>
      <w:spacing w:line="240" w:lineRule="auto"/>
    </w:pPr>
    <w:rPr>
      <w:rFonts w:ascii="Helvetica Neue Medium" w:hAnsi="Helvetica Neue Medium"/>
      <w:sz w:val="64"/>
    </w:rPr>
  </w:style>
  <w:style w:type="paragraph" w:styleId="ListParagraph">
    <w:name w:val="List Paragraph"/>
    <w:basedOn w:val="Normal"/>
    <w:uiPriority w:val="34"/>
    <w:qFormat/>
    <w:rsid w:val="000A55F9"/>
    <w:pPr>
      <w:ind w:left="1800" w:hanging="360"/>
      <w:contextualSpacing/>
    </w:pPr>
  </w:style>
  <w:style w:type="paragraph" w:customStyle="1" w:styleId="Label">
    <w:name w:val="Label"/>
    <w:autoRedefine/>
    <w:qFormat/>
    <w:rsid w:val="004B18EE"/>
    <w:rPr>
      <w:rFonts w:ascii="Helvetica Neue" w:eastAsiaTheme="minorEastAsia" w:hAnsi="Helvetica Neue"/>
      <w:color w:val="7F7F7F" w:themeColor="text1" w:themeTint="80"/>
      <w:spacing w:val="15"/>
      <w:sz w:val="20"/>
      <w:szCs w:val="22"/>
    </w:rPr>
  </w:style>
  <w:style w:type="paragraph" w:styleId="Header">
    <w:name w:val="header"/>
    <w:basedOn w:val="Normal"/>
    <w:link w:val="HeaderChar"/>
    <w:uiPriority w:val="99"/>
    <w:unhideWhenUsed/>
    <w:rsid w:val="00D842A9"/>
    <w:pPr>
      <w:tabs>
        <w:tab w:val="center" w:pos="4680"/>
        <w:tab w:val="right" w:pos="9360"/>
      </w:tabs>
    </w:pPr>
  </w:style>
  <w:style w:type="character" w:customStyle="1" w:styleId="HeaderChar">
    <w:name w:val="Header Char"/>
    <w:basedOn w:val="DefaultParagraphFont"/>
    <w:link w:val="Header"/>
    <w:uiPriority w:val="99"/>
    <w:rsid w:val="00D842A9"/>
    <w:rPr>
      <w:rFonts w:ascii="Helvetica Neue" w:hAnsi="Helvetica Neue"/>
    </w:rPr>
  </w:style>
  <w:style w:type="paragraph" w:styleId="Footer">
    <w:name w:val="footer"/>
    <w:basedOn w:val="Normal"/>
    <w:link w:val="FooterChar"/>
    <w:uiPriority w:val="99"/>
    <w:unhideWhenUsed/>
    <w:rsid w:val="00D842A9"/>
    <w:pPr>
      <w:tabs>
        <w:tab w:val="center" w:pos="4680"/>
        <w:tab w:val="right" w:pos="9360"/>
      </w:tabs>
    </w:pPr>
  </w:style>
  <w:style w:type="character" w:customStyle="1" w:styleId="FooterChar">
    <w:name w:val="Footer Char"/>
    <w:basedOn w:val="DefaultParagraphFont"/>
    <w:link w:val="Footer"/>
    <w:uiPriority w:val="99"/>
    <w:rsid w:val="00D842A9"/>
    <w:rPr>
      <w:rFonts w:ascii="Helvetica Neue" w:hAnsi="Helvetica Neue"/>
    </w:rPr>
  </w:style>
  <w:style w:type="numbering" w:customStyle="1" w:styleId="NovacoastBulletedList">
    <w:name w:val="Novacoast Bulleted List"/>
    <w:uiPriority w:val="99"/>
    <w:rsid w:val="00586696"/>
    <w:pPr>
      <w:numPr>
        <w:numId w:val="2"/>
      </w:numPr>
    </w:pPr>
  </w:style>
  <w:style w:type="table" w:customStyle="1" w:styleId="NCI-ContactTable">
    <w:name w:val="NCI-ContactTable"/>
    <w:basedOn w:val="TableNormal"/>
    <w:uiPriority w:val="99"/>
    <w:rsid w:val="00510364"/>
    <w:pPr>
      <w:contextualSpacing/>
    </w:pPr>
    <w:rPr>
      <w:rFonts w:ascii="Arial" w:eastAsiaTheme="minorEastAsia" w:hAnsi="Arial"/>
      <w:sz w:val="20"/>
      <w:szCs w:val="20"/>
    </w:rPr>
    <w:tblPr>
      <w:jc w:val="center"/>
    </w:tblPr>
    <w:trPr>
      <w:jc w:val="center"/>
    </w:trPr>
    <w:tcPr>
      <w:shd w:val="clear" w:color="auto" w:fill="auto"/>
    </w:tcPr>
    <w:tblStylePr w:type="lastRow">
      <w:pPr>
        <w:wordWrap/>
        <w:spacing w:beforeLines="0" w:before="0" w:beforeAutospacing="0" w:afterLines="0" w:after="0" w:afterAutospacing="0" w:line="240" w:lineRule="auto"/>
        <w:ind w:firstLineChars="0" w:firstLine="0"/>
        <w:jc w:val="center"/>
      </w:pPr>
      <w:rPr>
        <w:rFonts w:ascii="Arial" w:hAnsi="Arial"/>
        <w:b w:val="0"/>
        <w:bCs w:val="0"/>
        <w:i w:val="0"/>
        <w:iCs w:val="0"/>
      </w:rPr>
      <w:tblPr/>
      <w:tcPr>
        <w:tcBorders>
          <w:top w:val="single" w:sz="18" w:space="0" w:color="444F51"/>
          <w:left w:val="nil"/>
          <w:bottom w:val="nil"/>
          <w:right w:val="nil"/>
          <w:insideH w:val="nil"/>
          <w:insideV w:val="nil"/>
          <w:tl2br w:val="nil"/>
          <w:tr2bl w:val="nil"/>
        </w:tcBorders>
        <w:shd w:val="clear" w:color="auto" w:fill="auto"/>
      </w:tcPr>
    </w:tblStylePr>
    <w:tblStylePr w:type="lastCol">
      <w:pPr>
        <w:jc w:val="right"/>
      </w:pPr>
      <w:rPr>
        <w:rFonts w:ascii="Arial" w:hAnsi="Arial"/>
        <w:i w:val="0"/>
        <w:iCs/>
      </w:rPr>
    </w:tblStylePr>
  </w:style>
  <w:style w:type="character" w:styleId="Hyperlink">
    <w:name w:val="Hyperlink"/>
    <w:basedOn w:val="DefaultParagraphFont"/>
    <w:uiPriority w:val="99"/>
    <w:unhideWhenUsed/>
    <w:rsid w:val="0005181E"/>
    <w:rPr>
      <w:rFonts w:ascii="Helvetica Neue" w:hAnsi="Helvetica Neue"/>
      <w:color w:val="00B0F0"/>
      <w:u w:val="single"/>
    </w:rPr>
  </w:style>
  <w:style w:type="character" w:styleId="Emphasis">
    <w:name w:val="Emphasis"/>
    <w:basedOn w:val="DefaultParagraphFont"/>
    <w:uiPriority w:val="20"/>
    <w:qFormat/>
    <w:rsid w:val="004B18EE"/>
    <w:rPr>
      <w:rFonts w:ascii="Helvetica Neue Medium" w:hAnsi="Helvetica Neue Medium"/>
      <w:b w:val="0"/>
      <w:i w:val="0"/>
      <w:iCs/>
      <w:color w:val="00A6FF"/>
      <w:sz w:val="21"/>
    </w:rPr>
  </w:style>
  <w:style w:type="character" w:styleId="UnresolvedMention">
    <w:name w:val="Unresolved Mention"/>
    <w:basedOn w:val="DefaultParagraphFont"/>
    <w:uiPriority w:val="99"/>
    <w:semiHidden/>
    <w:unhideWhenUsed/>
    <w:rsid w:val="004B18EE"/>
    <w:rPr>
      <w:rFonts w:ascii="Helvetica Neue" w:hAnsi="Helvetica Neue"/>
      <w:color w:val="605E5C"/>
      <w:shd w:val="clear" w:color="auto" w:fill="E1DFDD"/>
    </w:rPr>
  </w:style>
  <w:style w:type="paragraph" w:customStyle="1" w:styleId="SmallText">
    <w:name w:val="Small Text"/>
    <w:basedOn w:val="Normal"/>
    <w:autoRedefine/>
    <w:qFormat/>
    <w:rsid w:val="009551F2"/>
    <w:rPr>
      <w:sz w:val="16"/>
    </w:rPr>
  </w:style>
  <w:style w:type="paragraph" w:styleId="TOC3">
    <w:name w:val="toc 3"/>
    <w:basedOn w:val="Normal"/>
    <w:next w:val="Normal"/>
    <w:uiPriority w:val="39"/>
    <w:unhideWhenUsed/>
    <w:rsid w:val="00A610E6"/>
    <w:pPr>
      <w:tabs>
        <w:tab w:val="clear" w:pos="7609"/>
      </w:tabs>
      <w:ind w:left="420"/>
    </w:pPr>
    <w:rPr>
      <w:rFonts w:cs="Times New Roman (Body CS)"/>
      <w:i/>
      <w:iCs/>
      <w:szCs w:val="20"/>
    </w:rPr>
  </w:style>
  <w:style w:type="character" w:styleId="Strong">
    <w:name w:val="Strong"/>
    <w:uiPriority w:val="22"/>
    <w:qFormat/>
    <w:rsid w:val="001443AB"/>
    <w:rPr>
      <w:rFonts w:ascii="Helvetica Neue" w:hAnsi="Helvetica Neue"/>
      <w:b/>
      <w:i w:val="0"/>
    </w:rPr>
  </w:style>
  <w:style w:type="table" w:styleId="TableGrid">
    <w:name w:val="Table Grid"/>
    <w:basedOn w:val="TableNormal"/>
    <w:uiPriority w:val="39"/>
    <w:rsid w:val="004D2F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uiPriority w:val="39"/>
    <w:unhideWhenUsed/>
    <w:rsid w:val="00A610E6"/>
    <w:pPr>
      <w:tabs>
        <w:tab w:val="clear" w:pos="7609"/>
      </w:tabs>
      <w:ind w:left="210"/>
    </w:pPr>
    <w:rPr>
      <w:rFonts w:cs="Times New Roman (Body CS)"/>
      <w:szCs w:val="20"/>
    </w:rPr>
  </w:style>
  <w:style w:type="paragraph" w:styleId="TOC1">
    <w:name w:val="toc 1"/>
    <w:basedOn w:val="Normal"/>
    <w:next w:val="Normal"/>
    <w:uiPriority w:val="39"/>
    <w:unhideWhenUsed/>
    <w:rsid w:val="00A610E6"/>
    <w:pPr>
      <w:tabs>
        <w:tab w:val="clear" w:pos="7609"/>
      </w:tabs>
      <w:spacing w:before="120" w:after="120"/>
    </w:pPr>
    <w:rPr>
      <w:rFonts w:ascii="Helvetica Neue Medium" w:hAnsi="Helvetica Neue Medium" w:cs="Times New Roman (Body CS)"/>
      <w:bCs/>
      <w:szCs w:val="20"/>
    </w:rPr>
  </w:style>
  <w:style w:type="paragraph" w:customStyle="1" w:styleId="ParagraphTitle">
    <w:name w:val="Paragraph Title"/>
    <w:basedOn w:val="Normal"/>
    <w:autoRedefine/>
    <w:qFormat/>
    <w:rsid w:val="008D575F"/>
    <w:rPr>
      <w:rFonts w:ascii="Helvetica Neue Medium" w:hAnsi="Helvetica Neue Medium"/>
      <w:sz w:val="40"/>
    </w:rPr>
  </w:style>
  <w:style w:type="paragraph" w:styleId="ListBullet3">
    <w:name w:val="List Bullet 3"/>
    <w:basedOn w:val="Normal"/>
    <w:uiPriority w:val="99"/>
    <w:semiHidden/>
    <w:unhideWhenUsed/>
    <w:rsid w:val="000B22A2"/>
    <w:pPr>
      <w:numPr>
        <w:numId w:val="1"/>
      </w:numPr>
      <w:contextualSpacing/>
    </w:pPr>
  </w:style>
  <w:style w:type="paragraph" w:styleId="TOC4">
    <w:name w:val="toc 4"/>
    <w:basedOn w:val="Normal"/>
    <w:next w:val="Normal"/>
    <w:autoRedefine/>
    <w:uiPriority w:val="39"/>
    <w:unhideWhenUsed/>
    <w:rsid w:val="00A610E6"/>
    <w:pPr>
      <w:tabs>
        <w:tab w:val="clear" w:pos="7609"/>
      </w:tabs>
      <w:ind w:left="630"/>
    </w:pPr>
    <w:rPr>
      <w:rFonts w:cs="Times New Roman (Body CS)"/>
      <w:sz w:val="18"/>
      <w:szCs w:val="18"/>
    </w:rPr>
  </w:style>
  <w:style w:type="paragraph" w:styleId="TOC5">
    <w:name w:val="toc 5"/>
    <w:basedOn w:val="Normal"/>
    <w:next w:val="Normal"/>
    <w:autoRedefine/>
    <w:uiPriority w:val="39"/>
    <w:unhideWhenUsed/>
    <w:rsid w:val="00A610E6"/>
    <w:pPr>
      <w:tabs>
        <w:tab w:val="clear" w:pos="7609"/>
      </w:tabs>
      <w:ind w:left="840"/>
    </w:pPr>
    <w:rPr>
      <w:sz w:val="18"/>
      <w:szCs w:val="18"/>
    </w:rPr>
  </w:style>
  <w:style w:type="paragraph" w:styleId="TOC6">
    <w:name w:val="toc 6"/>
    <w:basedOn w:val="Normal"/>
    <w:next w:val="Normal"/>
    <w:autoRedefine/>
    <w:uiPriority w:val="39"/>
    <w:unhideWhenUsed/>
    <w:rsid w:val="00A610E6"/>
    <w:pPr>
      <w:tabs>
        <w:tab w:val="clear" w:pos="7609"/>
      </w:tabs>
      <w:ind w:left="1050"/>
    </w:pPr>
    <w:rPr>
      <w:sz w:val="18"/>
      <w:szCs w:val="18"/>
    </w:rPr>
  </w:style>
  <w:style w:type="paragraph" w:styleId="TOC7">
    <w:name w:val="toc 7"/>
    <w:basedOn w:val="Normal"/>
    <w:next w:val="Normal"/>
    <w:autoRedefine/>
    <w:uiPriority w:val="39"/>
    <w:unhideWhenUsed/>
    <w:rsid w:val="00A610E6"/>
    <w:pPr>
      <w:tabs>
        <w:tab w:val="clear" w:pos="7609"/>
      </w:tabs>
      <w:ind w:left="1260"/>
    </w:pPr>
    <w:rPr>
      <w:sz w:val="18"/>
      <w:szCs w:val="18"/>
    </w:rPr>
  </w:style>
  <w:style w:type="paragraph" w:styleId="TOC8">
    <w:name w:val="toc 8"/>
    <w:basedOn w:val="Normal"/>
    <w:next w:val="Normal"/>
    <w:autoRedefine/>
    <w:uiPriority w:val="39"/>
    <w:unhideWhenUsed/>
    <w:rsid w:val="00A610E6"/>
    <w:pPr>
      <w:tabs>
        <w:tab w:val="clear" w:pos="7609"/>
      </w:tabs>
      <w:ind w:left="1470"/>
    </w:pPr>
    <w:rPr>
      <w:sz w:val="18"/>
      <w:szCs w:val="18"/>
    </w:rPr>
  </w:style>
  <w:style w:type="paragraph" w:styleId="TOC9">
    <w:name w:val="toc 9"/>
    <w:basedOn w:val="Normal"/>
    <w:next w:val="Normal"/>
    <w:autoRedefine/>
    <w:uiPriority w:val="39"/>
    <w:unhideWhenUsed/>
    <w:rsid w:val="00A610E6"/>
    <w:pPr>
      <w:tabs>
        <w:tab w:val="clear" w:pos="7609"/>
      </w:tabs>
      <w:ind w:left="1680"/>
    </w:pPr>
    <w:rPr>
      <w:sz w:val="18"/>
      <w:szCs w:val="18"/>
    </w:rPr>
  </w:style>
  <w:style w:type="table" w:styleId="GridTable4-Accent2">
    <w:name w:val="Grid Table 4 Accent 2"/>
    <w:basedOn w:val="TableNormal"/>
    <w:uiPriority w:val="49"/>
    <w:rsid w:val="00F336C5"/>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461D5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4">
    <w:name w:val="Grid Table 5 Dark Accent 4"/>
    <w:basedOn w:val="TableNormal"/>
    <w:uiPriority w:val="50"/>
    <w:rsid w:val="00C339C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7Colorful-Accent2">
    <w:name w:val="Grid Table 7 Colorful Accent 2"/>
    <w:basedOn w:val="TableNormal"/>
    <w:uiPriority w:val="52"/>
    <w:rsid w:val="00C339CE"/>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ListTable5Dark-Accent2">
    <w:name w:val="List Table 5 Dark Accent 2"/>
    <w:basedOn w:val="TableNormal"/>
    <w:uiPriority w:val="50"/>
    <w:rsid w:val="009F56B7"/>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rful-Accent2">
    <w:name w:val="List Table 7 Colorful Accent 2"/>
    <w:basedOn w:val="TableNormal"/>
    <w:uiPriority w:val="52"/>
    <w:rsid w:val="009F56B7"/>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2">
    <w:name w:val="List Table 4 Accent 2"/>
    <w:basedOn w:val="TableNormal"/>
    <w:uiPriority w:val="49"/>
    <w:rsid w:val="009F56B7"/>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3-Accent2">
    <w:name w:val="List Table 3 Accent 2"/>
    <w:basedOn w:val="TableNormal"/>
    <w:uiPriority w:val="48"/>
    <w:rsid w:val="009F56B7"/>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paragraph" w:styleId="Quote">
    <w:name w:val="Quote"/>
    <w:basedOn w:val="Normal"/>
    <w:next w:val="Normal"/>
    <w:link w:val="QuoteChar"/>
    <w:uiPriority w:val="29"/>
    <w:qFormat/>
    <w:rsid w:val="00C33ABB"/>
    <w:pPr>
      <w:tabs>
        <w:tab w:val="clear" w:pos="7609"/>
      </w:tabs>
      <w:spacing w:before="200" w:after="160" w:line="240" w:lineRule="auto"/>
      <w:ind w:left="864" w:right="864"/>
      <w:jc w:val="center"/>
    </w:pPr>
    <w:rPr>
      <w:rFonts w:ascii="Helvetica" w:hAnsi="Helvetica"/>
      <w:i/>
      <w:iCs/>
      <w:sz w:val="22"/>
    </w:rPr>
  </w:style>
  <w:style w:type="character" w:customStyle="1" w:styleId="QuoteChar">
    <w:name w:val="Quote Char"/>
    <w:basedOn w:val="DefaultParagraphFont"/>
    <w:link w:val="Quote"/>
    <w:uiPriority w:val="29"/>
    <w:rsid w:val="00C33ABB"/>
    <w:rPr>
      <w:rFonts w:ascii="Helvetica" w:hAnsi="Helvetica"/>
      <w:i/>
      <w:iCs/>
      <w:color w:val="404040" w:themeColor="text1" w:themeTint="BF"/>
      <w:sz w:val="22"/>
    </w:rPr>
  </w:style>
  <w:style w:type="paragraph" w:customStyle="1" w:styleId="SquareBulletList">
    <w:name w:val="Square Bullet List"/>
    <w:basedOn w:val="Normal"/>
    <w:autoRedefine/>
    <w:qFormat/>
    <w:rsid w:val="000B5337"/>
    <w:pPr>
      <w:numPr>
        <w:numId w:val="5"/>
      </w:numPr>
      <w:tabs>
        <w:tab w:val="clear" w:pos="720"/>
        <w:tab w:val="clear" w:pos="7609"/>
      </w:tabs>
      <w:spacing w:line="360" w:lineRule="auto"/>
      <w:ind w:left="360"/>
      <w:contextualSpacing/>
    </w:pPr>
    <w:rPr>
      <w:rFonts w:ascii="Arial" w:eastAsiaTheme="minorEastAsia" w:hAnsi="Arial"/>
      <w:color w:val="595959" w:themeColor="text1" w:themeTint="A6"/>
    </w:rPr>
  </w:style>
  <w:style w:type="table" w:styleId="ListTable4-Accent3">
    <w:name w:val="List Table 4 Accent 3"/>
    <w:basedOn w:val="TableNormal"/>
    <w:uiPriority w:val="49"/>
    <w:rsid w:val="0026214D"/>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uiPriority w:val="99"/>
    <w:semiHidden/>
    <w:unhideWhenUsed/>
    <w:rsid w:val="00FF5F9A"/>
    <w:rPr>
      <w:color w:val="954F72" w:themeColor="followedHyperlink"/>
      <w:u w:val="single"/>
    </w:rPr>
  </w:style>
  <w:style w:type="character" w:styleId="CommentReference">
    <w:name w:val="annotation reference"/>
    <w:basedOn w:val="DefaultParagraphFont"/>
    <w:uiPriority w:val="99"/>
    <w:semiHidden/>
    <w:unhideWhenUsed/>
    <w:rsid w:val="00FF5F9A"/>
    <w:rPr>
      <w:sz w:val="16"/>
      <w:szCs w:val="16"/>
    </w:rPr>
  </w:style>
  <w:style w:type="paragraph" w:styleId="CommentText">
    <w:name w:val="annotation text"/>
    <w:basedOn w:val="Normal"/>
    <w:link w:val="CommentTextChar"/>
    <w:uiPriority w:val="99"/>
    <w:semiHidden/>
    <w:unhideWhenUsed/>
    <w:rsid w:val="00FF5F9A"/>
    <w:pPr>
      <w:spacing w:line="240" w:lineRule="auto"/>
    </w:pPr>
    <w:rPr>
      <w:szCs w:val="20"/>
    </w:rPr>
  </w:style>
  <w:style w:type="character" w:customStyle="1" w:styleId="CommentTextChar">
    <w:name w:val="Comment Text Char"/>
    <w:basedOn w:val="DefaultParagraphFont"/>
    <w:link w:val="CommentText"/>
    <w:uiPriority w:val="99"/>
    <w:semiHidden/>
    <w:rsid w:val="00FF5F9A"/>
    <w:rPr>
      <w:rFonts w:ascii="Helvetica Neue" w:hAnsi="Helvetica Neue"/>
      <w:color w:val="404040" w:themeColor="text1" w:themeTint="BF"/>
      <w:sz w:val="20"/>
      <w:szCs w:val="20"/>
    </w:rPr>
  </w:style>
  <w:style w:type="paragraph" w:styleId="CommentSubject">
    <w:name w:val="annotation subject"/>
    <w:basedOn w:val="CommentText"/>
    <w:next w:val="CommentText"/>
    <w:link w:val="CommentSubjectChar"/>
    <w:uiPriority w:val="99"/>
    <w:semiHidden/>
    <w:unhideWhenUsed/>
    <w:rsid w:val="00FF5F9A"/>
    <w:rPr>
      <w:b/>
      <w:bCs/>
    </w:rPr>
  </w:style>
  <w:style w:type="character" w:customStyle="1" w:styleId="CommentSubjectChar">
    <w:name w:val="Comment Subject Char"/>
    <w:basedOn w:val="CommentTextChar"/>
    <w:link w:val="CommentSubject"/>
    <w:uiPriority w:val="99"/>
    <w:semiHidden/>
    <w:rsid w:val="00FF5F9A"/>
    <w:rPr>
      <w:rFonts w:ascii="Helvetica Neue" w:hAnsi="Helvetica Neue"/>
      <w:b/>
      <w:bCs/>
      <w:color w:val="404040" w:themeColor="text1" w:themeTint="BF"/>
      <w:sz w:val="20"/>
      <w:szCs w:val="20"/>
    </w:rPr>
  </w:style>
  <w:style w:type="paragraph" w:customStyle="1" w:styleId="BasicBulletList">
    <w:name w:val="Basic Bullet List"/>
    <w:basedOn w:val="Normal"/>
    <w:autoRedefine/>
    <w:qFormat/>
    <w:rsid w:val="00045889"/>
    <w:pPr>
      <w:numPr>
        <w:numId w:val="4"/>
      </w:numPr>
      <w:spacing w:line="360" w:lineRule="auto"/>
      <w:ind w:left="360"/>
    </w:pPr>
  </w:style>
  <w:style w:type="paragraph" w:customStyle="1" w:styleId="BasicNumberedList">
    <w:name w:val="Basic Numbered List"/>
    <w:basedOn w:val="Normal"/>
    <w:autoRedefine/>
    <w:qFormat/>
    <w:rsid w:val="00045889"/>
    <w:pPr>
      <w:numPr>
        <w:numId w:val="3"/>
      </w:numPr>
      <w:spacing w:line="360" w:lineRule="auto"/>
      <w:ind w:left="360"/>
    </w:pPr>
  </w:style>
  <w:style w:type="paragraph" w:customStyle="1" w:styleId="CodeSnippet">
    <w:name w:val="Code Snippet"/>
    <w:basedOn w:val="Normal"/>
    <w:autoRedefine/>
    <w:qFormat/>
    <w:rsid w:val="00082F55"/>
    <w:pPr>
      <w:pBdr>
        <w:top w:val="single" w:sz="12" w:space="12" w:color="595959" w:themeColor="text1" w:themeTint="A6"/>
        <w:left w:val="single" w:sz="12" w:space="8" w:color="595959" w:themeColor="text1" w:themeTint="A6"/>
        <w:bottom w:val="single" w:sz="12" w:space="12" w:color="595959" w:themeColor="text1" w:themeTint="A6"/>
        <w:right w:val="single" w:sz="12" w:space="8" w:color="595959" w:themeColor="text1" w:themeTint="A6"/>
      </w:pBdr>
      <w:shd w:val="clear" w:color="auto" w:fill="262626" w:themeFill="text1" w:themeFillTint="D9"/>
      <w:tabs>
        <w:tab w:val="clear" w:pos="7609"/>
      </w:tabs>
      <w:spacing w:line="360" w:lineRule="auto"/>
      <w:ind w:left="288" w:right="288"/>
    </w:pPr>
    <w:rPr>
      <w:rFonts w:ascii="Andale Mono" w:hAnsi="Andale Mono"/>
      <w:color w:val="D9D9D9" w:themeColor="background1" w:themeShade="D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89370">
      <w:bodyDiv w:val="1"/>
      <w:marLeft w:val="0"/>
      <w:marRight w:val="0"/>
      <w:marTop w:val="0"/>
      <w:marBottom w:val="0"/>
      <w:divBdr>
        <w:top w:val="none" w:sz="0" w:space="0" w:color="auto"/>
        <w:left w:val="none" w:sz="0" w:space="0" w:color="auto"/>
        <w:bottom w:val="none" w:sz="0" w:space="0" w:color="auto"/>
        <w:right w:val="none" w:sz="0" w:space="0" w:color="auto"/>
      </w:divBdr>
      <w:divsChild>
        <w:div w:id="849030090">
          <w:marLeft w:val="0"/>
          <w:marRight w:val="0"/>
          <w:marTop w:val="0"/>
          <w:marBottom w:val="0"/>
          <w:divBdr>
            <w:top w:val="none" w:sz="0" w:space="0" w:color="auto"/>
            <w:left w:val="none" w:sz="0" w:space="0" w:color="auto"/>
            <w:bottom w:val="none" w:sz="0" w:space="0" w:color="auto"/>
            <w:right w:val="none" w:sz="0" w:space="0" w:color="auto"/>
          </w:divBdr>
          <w:divsChild>
            <w:div w:id="171727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64456">
      <w:bodyDiv w:val="1"/>
      <w:marLeft w:val="0"/>
      <w:marRight w:val="0"/>
      <w:marTop w:val="0"/>
      <w:marBottom w:val="0"/>
      <w:divBdr>
        <w:top w:val="none" w:sz="0" w:space="0" w:color="auto"/>
        <w:left w:val="none" w:sz="0" w:space="0" w:color="auto"/>
        <w:bottom w:val="none" w:sz="0" w:space="0" w:color="auto"/>
        <w:right w:val="none" w:sz="0" w:space="0" w:color="auto"/>
      </w:divBdr>
    </w:div>
    <w:div w:id="219169338">
      <w:bodyDiv w:val="1"/>
      <w:marLeft w:val="0"/>
      <w:marRight w:val="0"/>
      <w:marTop w:val="0"/>
      <w:marBottom w:val="0"/>
      <w:divBdr>
        <w:top w:val="none" w:sz="0" w:space="0" w:color="auto"/>
        <w:left w:val="none" w:sz="0" w:space="0" w:color="auto"/>
        <w:bottom w:val="none" w:sz="0" w:space="0" w:color="auto"/>
        <w:right w:val="none" w:sz="0" w:space="0" w:color="auto"/>
      </w:divBdr>
      <w:divsChild>
        <w:div w:id="851459460">
          <w:marLeft w:val="0"/>
          <w:marRight w:val="0"/>
          <w:marTop w:val="0"/>
          <w:marBottom w:val="0"/>
          <w:divBdr>
            <w:top w:val="none" w:sz="0" w:space="0" w:color="auto"/>
            <w:left w:val="none" w:sz="0" w:space="0" w:color="auto"/>
            <w:bottom w:val="none" w:sz="0" w:space="0" w:color="auto"/>
            <w:right w:val="none" w:sz="0" w:space="0" w:color="auto"/>
          </w:divBdr>
          <w:divsChild>
            <w:div w:id="161077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06784">
      <w:bodyDiv w:val="1"/>
      <w:marLeft w:val="0"/>
      <w:marRight w:val="0"/>
      <w:marTop w:val="0"/>
      <w:marBottom w:val="0"/>
      <w:divBdr>
        <w:top w:val="none" w:sz="0" w:space="0" w:color="auto"/>
        <w:left w:val="none" w:sz="0" w:space="0" w:color="auto"/>
        <w:bottom w:val="none" w:sz="0" w:space="0" w:color="auto"/>
        <w:right w:val="none" w:sz="0" w:space="0" w:color="auto"/>
      </w:divBdr>
      <w:divsChild>
        <w:div w:id="1720321248">
          <w:marLeft w:val="0"/>
          <w:marRight w:val="0"/>
          <w:marTop w:val="0"/>
          <w:marBottom w:val="0"/>
          <w:divBdr>
            <w:top w:val="none" w:sz="0" w:space="0" w:color="auto"/>
            <w:left w:val="none" w:sz="0" w:space="0" w:color="auto"/>
            <w:bottom w:val="none" w:sz="0" w:space="0" w:color="auto"/>
            <w:right w:val="none" w:sz="0" w:space="0" w:color="auto"/>
          </w:divBdr>
          <w:divsChild>
            <w:div w:id="31013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629872">
      <w:bodyDiv w:val="1"/>
      <w:marLeft w:val="0"/>
      <w:marRight w:val="0"/>
      <w:marTop w:val="0"/>
      <w:marBottom w:val="0"/>
      <w:divBdr>
        <w:top w:val="none" w:sz="0" w:space="0" w:color="auto"/>
        <w:left w:val="none" w:sz="0" w:space="0" w:color="auto"/>
        <w:bottom w:val="none" w:sz="0" w:space="0" w:color="auto"/>
        <w:right w:val="none" w:sz="0" w:space="0" w:color="auto"/>
      </w:divBdr>
      <w:divsChild>
        <w:div w:id="521284034">
          <w:marLeft w:val="0"/>
          <w:marRight w:val="0"/>
          <w:marTop w:val="0"/>
          <w:marBottom w:val="0"/>
          <w:divBdr>
            <w:top w:val="none" w:sz="0" w:space="0" w:color="auto"/>
            <w:left w:val="none" w:sz="0" w:space="0" w:color="auto"/>
            <w:bottom w:val="none" w:sz="0" w:space="0" w:color="auto"/>
            <w:right w:val="none" w:sz="0" w:space="0" w:color="auto"/>
          </w:divBdr>
          <w:divsChild>
            <w:div w:id="184208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41191">
      <w:bodyDiv w:val="1"/>
      <w:marLeft w:val="0"/>
      <w:marRight w:val="0"/>
      <w:marTop w:val="0"/>
      <w:marBottom w:val="0"/>
      <w:divBdr>
        <w:top w:val="none" w:sz="0" w:space="0" w:color="auto"/>
        <w:left w:val="none" w:sz="0" w:space="0" w:color="auto"/>
        <w:bottom w:val="none" w:sz="0" w:space="0" w:color="auto"/>
        <w:right w:val="none" w:sz="0" w:space="0" w:color="auto"/>
      </w:divBdr>
    </w:div>
    <w:div w:id="556942253">
      <w:bodyDiv w:val="1"/>
      <w:marLeft w:val="0"/>
      <w:marRight w:val="0"/>
      <w:marTop w:val="0"/>
      <w:marBottom w:val="0"/>
      <w:divBdr>
        <w:top w:val="none" w:sz="0" w:space="0" w:color="auto"/>
        <w:left w:val="none" w:sz="0" w:space="0" w:color="auto"/>
        <w:bottom w:val="none" w:sz="0" w:space="0" w:color="auto"/>
        <w:right w:val="none" w:sz="0" w:space="0" w:color="auto"/>
      </w:divBdr>
    </w:div>
    <w:div w:id="616108266">
      <w:bodyDiv w:val="1"/>
      <w:marLeft w:val="0"/>
      <w:marRight w:val="0"/>
      <w:marTop w:val="0"/>
      <w:marBottom w:val="0"/>
      <w:divBdr>
        <w:top w:val="none" w:sz="0" w:space="0" w:color="auto"/>
        <w:left w:val="none" w:sz="0" w:space="0" w:color="auto"/>
        <w:bottom w:val="none" w:sz="0" w:space="0" w:color="auto"/>
        <w:right w:val="none" w:sz="0" w:space="0" w:color="auto"/>
      </w:divBdr>
    </w:div>
    <w:div w:id="886769337">
      <w:bodyDiv w:val="1"/>
      <w:marLeft w:val="0"/>
      <w:marRight w:val="0"/>
      <w:marTop w:val="0"/>
      <w:marBottom w:val="0"/>
      <w:divBdr>
        <w:top w:val="none" w:sz="0" w:space="0" w:color="auto"/>
        <w:left w:val="none" w:sz="0" w:space="0" w:color="auto"/>
        <w:bottom w:val="none" w:sz="0" w:space="0" w:color="auto"/>
        <w:right w:val="none" w:sz="0" w:space="0" w:color="auto"/>
      </w:divBdr>
    </w:div>
    <w:div w:id="950933559">
      <w:bodyDiv w:val="1"/>
      <w:marLeft w:val="0"/>
      <w:marRight w:val="0"/>
      <w:marTop w:val="0"/>
      <w:marBottom w:val="0"/>
      <w:divBdr>
        <w:top w:val="none" w:sz="0" w:space="0" w:color="auto"/>
        <w:left w:val="none" w:sz="0" w:space="0" w:color="auto"/>
        <w:bottom w:val="none" w:sz="0" w:space="0" w:color="auto"/>
        <w:right w:val="none" w:sz="0" w:space="0" w:color="auto"/>
      </w:divBdr>
    </w:div>
    <w:div w:id="985738594">
      <w:bodyDiv w:val="1"/>
      <w:marLeft w:val="0"/>
      <w:marRight w:val="0"/>
      <w:marTop w:val="0"/>
      <w:marBottom w:val="0"/>
      <w:divBdr>
        <w:top w:val="none" w:sz="0" w:space="0" w:color="auto"/>
        <w:left w:val="none" w:sz="0" w:space="0" w:color="auto"/>
        <w:bottom w:val="none" w:sz="0" w:space="0" w:color="auto"/>
        <w:right w:val="none" w:sz="0" w:space="0" w:color="auto"/>
      </w:divBdr>
      <w:divsChild>
        <w:div w:id="705908289">
          <w:marLeft w:val="0"/>
          <w:marRight w:val="0"/>
          <w:marTop w:val="0"/>
          <w:marBottom w:val="0"/>
          <w:divBdr>
            <w:top w:val="none" w:sz="0" w:space="0" w:color="auto"/>
            <w:left w:val="none" w:sz="0" w:space="0" w:color="auto"/>
            <w:bottom w:val="none" w:sz="0" w:space="0" w:color="auto"/>
            <w:right w:val="none" w:sz="0" w:space="0" w:color="auto"/>
          </w:divBdr>
          <w:divsChild>
            <w:div w:id="75027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4160">
      <w:bodyDiv w:val="1"/>
      <w:marLeft w:val="0"/>
      <w:marRight w:val="0"/>
      <w:marTop w:val="0"/>
      <w:marBottom w:val="0"/>
      <w:divBdr>
        <w:top w:val="none" w:sz="0" w:space="0" w:color="auto"/>
        <w:left w:val="none" w:sz="0" w:space="0" w:color="auto"/>
        <w:bottom w:val="none" w:sz="0" w:space="0" w:color="auto"/>
        <w:right w:val="none" w:sz="0" w:space="0" w:color="auto"/>
      </w:divBdr>
      <w:divsChild>
        <w:div w:id="17315779">
          <w:marLeft w:val="0"/>
          <w:marRight w:val="0"/>
          <w:marTop w:val="0"/>
          <w:marBottom w:val="0"/>
          <w:divBdr>
            <w:top w:val="none" w:sz="0" w:space="0" w:color="auto"/>
            <w:left w:val="none" w:sz="0" w:space="0" w:color="auto"/>
            <w:bottom w:val="none" w:sz="0" w:space="0" w:color="auto"/>
            <w:right w:val="none" w:sz="0" w:space="0" w:color="auto"/>
          </w:divBdr>
          <w:divsChild>
            <w:div w:id="111551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39427">
      <w:bodyDiv w:val="1"/>
      <w:marLeft w:val="0"/>
      <w:marRight w:val="0"/>
      <w:marTop w:val="0"/>
      <w:marBottom w:val="0"/>
      <w:divBdr>
        <w:top w:val="none" w:sz="0" w:space="0" w:color="auto"/>
        <w:left w:val="none" w:sz="0" w:space="0" w:color="auto"/>
        <w:bottom w:val="none" w:sz="0" w:space="0" w:color="auto"/>
        <w:right w:val="none" w:sz="0" w:space="0" w:color="auto"/>
      </w:divBdr>
      <w:divsChild>
        <w:div w:id="1435785150">
          <w:marLeft w:val="0"/>
          <w:marRight w:val="0"/>
          <w:marTop w:val="0"/>
          <w:marBottom w:val="0"/>
          <w:divBdr>
            <w:top w:val="none" w:sz="0" w:space="0" w:color="auto"/>
            <w:left w:val="none" w:sz="0" w:space="0" w:color="auto"/>
            <w:bottom w:val="none" w:sz="0" w:space="0" w:color="auto"/>
            <w:right w:val="none" w:sz="0" w:space="0" w:color="auto"/>
          </w:divBdr>
          <w:divsChild>
            <w:div w:id="248075833">
              <w:marLeft w:val="0"/>
              <w:marRight w:val="0"/>
              <w:marTop w:val="0"/>
              <w:marBottom w:val="0"/>
              <w:divBdr>
                <w:top w:val="none" w:sz="0" w:space="0" w:color="auto"/>
                <w:left w:val="none" w:sz="0" w:space="0" w:color="auto"/>
                <w:bottom w:val="none" w:sz="0" w:space="0" w:color="auto"/>
                <w:right w:val="none" w:sz="0" w:space="0" w:color="auto"/>
              </w:divBdr>
            </w:div>
            <w:div w:id="2070690730">
              <w:marLeft w:val="0"/>
              <w:marRight w:val="0"/>
              <w:marTop w:val="0"/>
              <w:marBottom w:val="0"/>
              <w:divBdr>
                <w:top w:val="none" w:sz="0" w:space="0" w:color="auto"/>
                <w:left w:val="none" w:sz="0" w:space="0" w:color="auto"/>
                <w:bottom w:val="none" w:sz="0" w:space="0" w:color="auto"/>
                <w:right w:val="none" w:sz="0" w:space="0" w:color="auto"/>
              </w:divBdr>
            </w:div>
            <w:div w:id="254901836">
              <w:marLeft w:val="0"/>
              <w:marRight w:val="0"/>
              <w:marTop w:val="0"/>
              <w:marBottom w:val="0"/>
              <w:divBdr>
                <w:top w:val="none" w:sz="0" w:space="0" w:color="auto"/>
                <w:left w:val="none" w:sz="0" w:space="0" w:color="auto"/>
                <w:bottom w:val="none" w:sz="0" w:space="0" w:color="auto"/>
                <w:right w:val="none" w:sz="0" w:space="0" w:color="auto"/>
              </w:divBdr>
            </w:div>
            <w:div w:id="144959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84076">
      <w:bodyDiv w:val="1"/>
      <w:marLeft w:val="0"/>
      <w:marRight w:val="0"/>
      <w:marTop w:val="0"/>
      <w:marBottom w:val="0"/>
      <w:divBdr>
        <w:top w:val="none" w:sz="0" w:space="0" w:color="auto"/>
        <w:left w:val="none" w:sz="0" w:space="0" w:color="auto"/>
        <w:bottom w:val="none" w:sz="0" w:space="0" w:color="auto"/>
        <w:right w:val="none" w:sz="0" w:space="0" w:color="auto"/>
      </w:divBdr>
      <w:divsChild>
        <w:div w:id="76481645">
          <w:marLeft w:val="0"/>
          <w:marRight w:val="0"/>
          <w:marTop w:val="0"/>
          <w:marBottom w:val="0"/>
          <w:divBdr>
            <w:top w:val="none" w:sz="0" w:space="0" w:color="auto"/>
            <w:left w:val="none" w:sz="0" w:space="0" w:color="auto"/>
            <w:bottom w:val="none" w:sz="0" w:space="0" w:color="auto"/>
            <w:right w:val="none" w:sz="0" w:space="0" w:color="auto"/>
          </w:divBdr>
          <w:divsChild>
            <w:div w:id="49329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6172">
      <w:bodyDiv w:val="1"/>
      <w:marLeft w:val="0"/>
      <w:marRight w:val="0"/>
      <w:marTop w:val="0"/>
      <w:marBottom w:val="0"/>
      <w:divBdr>
        <w:top w:val="none" w:sz="0" w:space="0" w:color="auto"/>
        <w:left w:val="none" w:sz="0" w:space="0" w:color="auto"/>
        <w:bottom w:val="none" w:sz="0" w:space="0" w:color="auto"/>
        <w:right w:val="none" w:sz="0" w:space="0" w:color="auto"/>
      </w:divBdr>
      <w:divsChild>
        <w:div w:id="1908759013">
          <w:marLeft w:val="0"/>
          <w:marRight w:val="0"/>
          <w:marTop w:val="0"/>
          <w:marBottom w:val="0"/>
          <w:divBdr>
            <w:top w:val="none" w:sz="0" w:space="0" w:color="auto"/>
            <w:left w:val="none" w:sz="0" w:space="0" w:color="auto"/>
            <w:bottom w:val="none" w:sz="0" w:space="0" w:color="auto"/>
            <w:right w:val="none" w:sz="0" w:space="0" w:color="auto"/>
          </w:divBdr>
          <w:divsChild>
            <w:div w:id="159621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6343">
      <w:bodyDiv w:val="1"/>
      <w:marLeft w:val="0"/>
      <w:marRight w:val="0"/>
      <w:marTop w:val="0"/>
      <w:marBottom w:val="0"/>
      <w:divBdr>
        <w:top w:val="none" w:sz="0" w:space="0" w:color="auto"/>
        <w:left w:val="none" w:sz="0" w:space="0" w:color="auto"/>
        <w:bottom w:val="none" w:sz="0" w:space="0" w:color="auto"/>
        <w:right w:val="none" w:sz="0" w:space="0" w:color="auto"/>
      </w:divBdr>
    </w:div>
    <w:div w:id="1258751003">
      <w:bodyDiv w:val="1"/>
      <w:marLeft w:val="0"/>
      <w:marRight w:val="0"/>
      <w:marTop w:val="0"/>
      <w:marBottom w:val="0"/>
      <w:divBdr>
        <w:top w:val="none" w:sz="0" w:space="0" w:color="auto"/>
        <w:left w:val="none" w:sz="0" w:space="0" w:color="auto"/>
        <w:bottom w:val="none" w:sz="0" w:space="0" w:color="auto"/>
        <w:right w:val="none" w:sz="0" w:space="0" w:color="auto"/>
      </w:divBdr>
      <w:divsChild>
        <w:div w:id="1453476130">
          <w:marLeft w:val="0"/>
          <w:marRight w:val="0"/>
          <w:marTop w:val="0"/>
          <w:marBottom w:val="0"/>
          <w:divBdr>
            <w:top w:val="none" w:sz="0" w:space="0" w:color="auto"/>
            <w:left w:val="none" w:sz="0" w:space="0" w:color="auto"/>
            <w:bottom w:val="none" w:sz="0" w:space="0" w:color="auto"/>
            <w:right w:val="none" w:sz="0" w:space="0" w:color="auto"/>
          </w:divBdr>
          <w:divsChild>
            <w:div w:id="162649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372806">
      <w:bodyDiv w:val="1"/>
      <w:marLeft w:val="0"/>
      <w:marRight w:val="0"/>
      <w:marTop w:val="0"/>
      <w:marBottom w:val="0"/>
      <w:divBdr>
        <w:top w:val="none" w:sz="0" w:space="0" w:color="auto"/>
        <w:left w:val="none" w:sz="0" w:space="0" w:color="auto"/>
        <w:bottom w:val="none" w:sz="0" w:space="0" w:color="auto"/>
        <w:right w:val="none" w:sz="0" w:space="0" w:color="auto"/>
      </w:divBdr>
      <w:divsChild>
        <w:div w:id="2027320494">
          <w:marLeft w:val="0"/>
          <w:marRight w:val="0"/>
          <w:marTop w:val="0"/>
          <w:marBottom w:val="0"/>
          <w:divBdr>
            <w:top w:val="none" w:sz="0" w:space="0" w:color="auto"/>
            <w:left w:val="none" w:sz="0" w:space="0" w:color="auto"/>
            <w:bottom w:val="none" w:sz="0" w:space="0" w:color="auto"/>
            <w:right w:val="none" w:sz="0" w:space="0" w:color="auto"/>
          </w:divBdr>
        </w:div>
      </w:divsChild>
    </w:div>
    <w:div w:id="1562786437">
      <w:bodyDiv w:val="1"/>
      <w:marLeft w:val="0"/>
      <w:marRight w:val="0"/>
      <w:marTop w:val="0"/>
      <w:marBottom w:val="0"/>
      <w:divBdr>
        <w:top w:val="none" w:sz="0" w:space="0" w:color="auto"/>
        <w:left w:val="none" w:sz="0" w:space="0" w:color="auto"/>
        <w:bottom w:val="none" w:sz="0" w:space="0" w:color="auto"/>
        <w:right w:val="none" w:sz="0" w:space="0" w:color="auto"/>
      </w:divBdr>
    </w:div>
    <w:div w:id="1763525131">
      <w:bodyDiv w:val="1"/>
      <w:marLeft w:val="0"/>
      <w:marRight w:val="0"/>
      <w:marTop w:val="0"/>
      <w:marBottom w:val="0"/>
      <w:divBdr>
        <w:top w:val="none" w:sz="0" w:space="0" w:color="auto"/>
        <w:left w:val="none" w:sz="0" w:space="0" w:color="auto"/>
        <w:bottom w:val="none" w:sz="0" w:space="0" w:color="auto"/>
        <w:right w:val="none" w:sz="0" w:space="0" w:color="auto"/>
      </w:divBdr>
    </w:div>
    <w:div w:id="1886674389">
      <w:bodyDiv w:val="1"/>
      <w:marLeft w:val="0"/>
      <w:marRight w:val="0"/>
      <w:marTop w:val="0"/>
      <w:marBottom w:val="0"/>
      <w:divBdr>
        <w:top w:val="none" w:sz="0" w:space="0" w:color="auto"/>
        <w:left w:val="none" w:sz="0" w:space="0" w:color="auto"/>
        <w:bottom w:val="none" w:sz="0" w:space="0" w:color="auto"/>
        <w:right w:val="none" w:sz="0" w:space="0" w:color="auto"/>
      </w:divBdr>
      <w:divsChild>
        <w:div w:id="867836143">
          <w:marLeft w:val="0"/>
          <w:marRight w:val="0"/>
          <w:marTop w:val="0"/>
          <w:marBottom w:val="0"/>
          <w:divBdr>
            <w:top w:val="none" w:sz="0" w:space="0" w:color="auto"/>
            <w:left w:val="none" w:sz="0" w:space="0" w:color="auto"/>
            <w:bottom w:val="none" w:sz="0" w:space="0" w:color="auto"/>
            <w:right w:val="none" w:sz="0" w:space="0" w:color="auto"/>
          </w:divBdr>
          <w:divsChild>
            <w:div w:id="8329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tap-api-v2.proofpoint.com" TargetMode="External"/><Relationship Id="rId24"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mei/Downloads/NCI-BaseTemplate-Engineeri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87C0A648406104C81B462578308DCA5" ma:contentTypeVersion="5" ma:contentTypeDescription="Create a new document." ma:contentTypeScope="" ma:versionID="ebd35a0db84d7e7a09c9be5b34227be9">
  <xsd:schema xmlns:xsd="http://www.w3.org/2001/XMLSchema" xmlns:xs="http://www.w3.org/2001/XMLSchema" xmlns:p="http://schemas.microsoft.com/office/2006/metadata/properties" xmlns:ns2="e575dc73-e983-42e6-8540-c1b915394b8a" xmlns:ns3="807d2568-ff06-4f01-b638-f9c9629adbe6" targetNamespace="http://schemas.microsoft.com/office/2006/metadata/properties" ma:root="true" ma:fieldsID="d7b5a5ba7eb18238e60a22ec12ab51ca" ns2:_="" ns3:_="">
    <xsd:import namespace="e575dc73-e983-42e6-8540-c1b915394b8a"/>
    <xsd:import namespace="807d2568-ff06-4f01-b638-f9c9629adbe6"/>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75dc73-e983-42e6-8540-c1b915394b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07d2568-ff06-4f01-b638-f9c9629adbe6"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94CA10E-F20F-4E9E-9B28-AB1BDC27059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305BAB8-B53C-42B9-99C1-770D7EAF852A}">
  <ds:schemaRefs>
    <ds:schemaRef ds:uri="http://schemas.microsoft.com/sharepoint/v3/contenttype/forms"/>
  </ds:schemaRefs>
</ds:datastoreItem>
</file>

<file path=customXml/itemProps3.xml><?xml version="1.0" encoding="utf-8"?>
<ds:datastoreItem xmlns:ds="http://schemas.openxmlformats.org/officeDocument/2006/customXml" ds:itemID="{F7FF8C4F-8741-4554-B0CE-D09E7CC6E4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75dc73-e983-42e6-8540-c1b915394b8a"/>
    <ds:schemaRef ds:uri="807d2568-ff06-4f01-b638-f9c9629adbe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NCI-BaseTemplate-Engineering.dotx</Template>
  <TotalTime>17</TotalTime>
  <Pages>10</Pages>
  <Words>1777</Words>
  <Characters>10135</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Document Title</vt:lpstr>
    </vt:vector>
  </TitlesOfParts>
  <Manager/>
  <Company/>
  <LinksUpToDate>false</LinksUpToDate>
  <CharactersWithSpaces>11889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
  <dc:creator>Mei, Kent</dc:creator>
  <cp:keywords/>
  <dc:description/>
  <cp:lastModifiedBy>Mei, Kent</cp:lastModifiedBy>
  <cp:revision>24</cp:revision>
  <cp:lastPrinted>2019-10-22T19:59:00Z</cp:lastPrinted>
  <dcterms:created xsi:type="dcterms:W3CDTF">2019-10-22T19:59:00Z</dcterms:created>
  <dcterms:modified xsi:type="dcterms:W3CDTF">2020-12-07T23:13:00Z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0x010100C87C0A648406104C81B462578308DCA5</vt:lpwstr>
  </property>
</Properties>
</file>